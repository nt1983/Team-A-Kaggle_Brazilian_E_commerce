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01"/>
        <w:gridCol w:w="4499"/>
        <w:gridCol w:w="2251"/>
        <w:gridCol w:w="2253"/>
        <w:gridCol w:w="896"/>
      </w:tblGrid>
      <w:tr w:rsidR="00C3569F" w14:paraId="7204435E" w14:textId="77777777" w:rsidTr="0011151B">
        <w:trPr>
          <w:trHeight w:val="5931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69260114" w14:textId="6DDD6F98" w:rsidR="00C3569F" w:rsidRDefault="002324B6" w:rsidP="005B20CD">
            <w:r w:rsidRPr="009B5DF8">
              <w:rPr>
                <w:noProof/>
                <w:lang w:eastAsia="en-AU"/>
              </w:rPr>
              <w:drawing>
                <wp:inline distT="0" distB="0" distL="0" distR="0" wp14:anchorId="630F19D2" wp14:editId="555E7404">
                  <wp:extent cx="6857664" cy="3863150"/>
                  <wp:effectExtent l="0" t="0" r="635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7664" cy="3863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69F" w14:paraId="292CD9E6" w14:textId="77777777" w:rsidTr="00AE24E0">
        <w:trPr>
          <w:trHeight w:val="144"/>
        </w:trPr>
        <w:tc>
          <w:tcPr>
            <w:tcW w:w="417" w:type="pct"/>
            <w:vMerge w:val="restart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2899500E" w14:textId="77777777" w:rsidR="00C3569F" w:rsidRDefault="00C3569F" w:rsidP="00B7244E"/>
        </w:tc>
        <w:tc>
          <w:tcPr>
            <w:tcW w:w="2083" w:type="pct"/>
            <w:tcBorders>
              <w:bottom w:val="single" w:sz="48" w:space="0" w:color="4EAF46"/>
            </w:tcBorders>
            <w:shd w:val="clear" w:color="auto" w:fill="auto"/>
          </w:tcPr>
          <w:p w14:paraId="1CA0F9F0" w14:textId="77777777" w:rsidR="00C3569F" w:rsidRPr="00A00E8F" w:rsidRDefault="00C3569F" w:rsidP="00B7244E"/>
        </w:tc>
        <w:tc>
          <w:tcPr>
            <w:tcW w:w="2084" w:type="pct"/>
            <w:gridSpan w:val="2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66A11F49" w14:textId="77777777" w:rsidR="00C3569F" w:rsidRPr="00A00E8F" w:rsidRDefault="00C3569F" w:rsidP="00B7244E"/>
        </w:tc>
        <w:tc>
          <w:tcPr>
            <w:tcW w:w="416" w:type="pct"/>
            <w:vMerge w:val="restart"/>
            <w:tcBorders>
              <w:top w:val="single" w:sz="48" w:space="0" w:color="F2F2F2" w:themeColor="background1" w:themeShade="F2"/>
            </w:tcBorders>
            <w:shd w:val="clear" w:color="auto" w:fill="auto"/>
          </w:tcPr>
          <w:p w14:paraId="4E3A2F13" w14:textId="77777777" w:rsidR="00C3569F" w:rsidRDefault="00C3569F" w:rsidP="00B7244E"/>
        </w:tc>
      </w:tr>
      <w:tr w:rsidR="00C3569F" w14:paraId="159EDBBD" w14:textId="77777777" w:rsidTr="00AE24E0">
        <w:trPr>
          <w:trHeight w:val="5532"/>
        </w:trPr>
        <w:tc>
          <w:tcPr>
            <w:tcW w:w="417" w:type="pct"/>
            <w:vMerge/>
            <w:shd w:val="clear" w:color="auto" w:fill="auto"/>
          </w:tcPr>
          <w:p w14:paraId="38B018E8" w14:textId="77777777" w:rsidR="00C3569F" w:rsidRDefault="00C3569F" w:rsidP="00B7244E"/>
        </w:tc>
        <w:tc>
          <w:tcPr>
            <w:tcW w:w="4167" w:type="pct"/>
            <w:gridSpan w:val="3"/>
            <w:shd w:val="clear" w:color="auto" w:fill="auto"/>
            <w:vAlign w:val="center"/>
          </w:tcPr>
          <w:p w14:paraId="56B859A4" w14:textId="0417AC20" w:rsidR="00C3569F" w:rsidRPr="00EA09E4" w:rsidRDefault="00353FF9" w:rsidP="00371E33">
            <w:pPr>
              <w:pStyle w:val="Title"/>
            </w:pPr>
            <w:r w:rsidRPr="00EA09E4">
              <w:t>Bra</w:t>
            </w:r>
            <w:r w:rsidRPr="00AE24E0">
              <w:t>zilia</w:t>
            </w:r>
            <w:r w:rsidRPr="00EA09E4">
              <w:t>n E-Commerce</w:t>
            </w:r>
          </w:p>
          <w:p w14:paraId="11437870" w14:textId="5EC3921A" w:rsidR="00353FF9" w:rsidRPr="00371E33" w:rsidRDefault="00CF5BCA" w:rsidP="00371E33">
            <w:pPr>
              <w:pStyle w:val="Subtitle"/>
            </w:pPr>
            <w:r>
              <w:t>Final Report</w:t>
            </w:r>
            <w:r w:rsidR="005B6D38">
              <w:t xml:space="preserve"> for </w:t>
            </w:r>
            <w:r w:rsidR="008E590C" w:rsidRPr="00371E33">
              <w:t>ETL</w:t>
            </w:r>
            <w:r w:rsidR="005B6D38">
              <w:t xml:space="preserve"> Project</w:t>
            </w:r>
          </w:p>
          <w:p w14:paraId="7953CEDA" w14:textId="519D0E89" w:rsidR="00C3569F" w:rsidRPr="00EA09E4" w:rsidRDefault="00353FF9" w:rsidP="005470A8">
            <w:pPr>
              <w:pStyle w:val="NormalWhite"/>
            </w:pPr>
            <w:r w:rsidRPr="00371E33">
              <w:t>UCSD Data Science and Visualization Bootcamp</w:t>
            </w:r>
          </w:p>
        </w:tc>
        <w:tc>
          <w:tcPr>
            <w:tcW w:w="416" w:type="pct"/>
            <w:vMerge/>
            <w:shd w:val="clear" w:color="auto" w:fill="auto"/>
          </w:tcPr>
          <w:p w14:paraId="1F337F14" w14:textId="77777777" w:rsidR="00C3569F" w:rsidRDefault="00C3569F" w:rsidP="00B7244E"/>
        </w:tc>
      </w:tr>
      <w:tr w:rsidR="00371E33" w14:paraId="2B78467F" w14:textId="77777777" w:rsidTr="00AE24E0">
        <w:trPr>
          <w:trHeight w:val="1440"/>
        </w:trPr>
        <w:tc>
          <w:tcPr>
            <w:tcW w:w="417" w:type="pct"/>
            <w:vMerge/>
            <w:shd w:val="clear" w:color="auto" w:fill="auto"/>
          </w:tcPr>
          <w:p w14:paraId="0A60A15A" w14:textId="77777777" w:rsidR="00C3569F" w:rsidRDefault="00C3569F" w:rsidP="00B7244E"/>
        </w:tc>
        <w:tc>
          <w:tcPr>
            <w:tcW w:w="3125" w:type="pct"/>
            <w:gridSpan w:val="2"/>
            <w:shd w:val="clear" w:color="auto" w:fill="auto"/>
            <w:vAlign w:val="bottom"/>
          </w:tcPr>
          <w:p w14:paraId="7F9F8812" w14:textId="3AB0D94B" w:rsidR="0041404F" w:rsidRPr="00AE24E0" w:rsidRDefault="00353FF9" w:rsidP="005470A8">
            <w:pPr>
              <w:pStyle w:val="NormalWhite"/>
            </w:pPr>
            <w:r w:rsidRPr="00AE24E0">
              <w:t>Team</w:t>
            </w:r>
            <w:r w:rsidR="007A5054">
              <w:t xml:space="preserve"> EDW:</w:t>
            </w:r>
          </w:p>
          <w:p w14:paraId="381ABC4F" w14:textId="0A803601" w:rsidR="00C3569F" w:rsidRPr="005470A8" w:rsidRDefault="00353FF9" w:rsidP="005470A8">
            <w:pPr>
              <w:pStyle w:val="NormalWhite"/>
            </w:pPr>
            <w:r w:rsidRPr="005470A8">
              <w:t>Amir Vazquez</w:t>
            </w:r>
            <w:r w:rsidRPr="005470A8">
              <w:br/>
              <w:t>Narjes Taqvaei</w:t>
            </w:r>
            <w:r w:rsidR="00EA09E4" w:rsidRPr="005470A8">
              <w:br/>
            </w:r>
            <w:r w:rsidR="00AE24E0" w:rsidRPr="005470A8">
              <w:t>An</w:t>
            </w:r>
            <w:r w:rsidRPr="005470A8">
              <w:t>nette Broeren</w:t>
            </w:r>
          </w:p>
        </w:tc>
        <w:tc>
          <w:tcPr>
            <w:tcW w:w="1043" w:type="pct"/>
            <w:shd w:val="clear" w:color="auto" w:fill="auto"/>
            <w:vAlign w:val="bottom"/>
          </w:tcPr>
          <w:p w14:paraId="74B6E888" w14:textId="62C6D632" w:rsidR="00C3569F" w:rsidRPr="00CF5BCA" w:rsidRDefault="00353FF9" w:rsidP="005470A8">
            <w:pPr>
              <w:pStyle w:val="NormalWhite"/>
            </w:pPr>
            <w:r w:rsidRPr="00CF5BCA">
              <w:t>February 24, 2020</w:t>
            </w:r>
          </w:p>
        </w:tc>
        <w:tc>
          <w:tcPr>
            <w:tcW w:w="416" w:type="pct"/>
            <w:vMerge/>
            <w:shd w:val="clear" w:color="auto" w:fill="auto"/>
            <w:vAlign w:val="bottom"/>
          </w:tcPr>
          <w:p w14:paraId="28038E56" w14:textId="77777777" w:rsidR="00C3569F" w:rsidRDefault="00C3569F" w:rsidP="00353FF9">
            <w:pPr>
              <w:jc w:val="right"/>
            </w:pPr>
          </w:p>
        </w:tc>
      </w:tr>
    </w:tbl>
    <w:p w14:paraId="36576E45" w14:textId="77777777" w:rsidR="00855178" w:rsidRDefault="00855178" w:rsidP="00B7244E">
      <w:pPr>
        <w:rPr>
          <w:noProof/>
          <w:sz w:val="2"/>
          <w:szCs w:val="2"/>
          <w:lang w:eastAsia="en-AU"/>
        </w:rPr>
      </w:pPr>
    </w:p>
    <w:p w14:paraId="362D3137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052DC8E7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14F28021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0950DEE4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154103FA" w14:textId="77777777" w:rsidR="00AE24E0" w:rsidRPr="00AE24E0" w:rsidRDefault="00AE24E0" w:rsidP="00AE24E0">
      <w:pPr>
        <w:rPr>
          <w:sz w:val="2"/>
          <w:szCs w:val="2"/>
          <w:lang w:eastAsia="en-AU"/>
        </w:rPr>
      </w:pPr>
    </w:p>
    <w:p w14:paraId="62564C53" w14:textId="77777777" w:rsidR="00AE24E0" w:rsidRDefault="00AE24E0" w:rsidP="00AE24E0">
      <w:pPr>
        <w:rPr>
          <w:noProof/>
          <w:sz w:val="2"/>
          <w:szCs w:val="2"/>
          <w:lang w:eastAsia="en-AU"/>
        </w:rPr>
      </w:pPr>
    </w:p>
    <w:p w14:paraId="0C94B6AC" w14:textId="77777777" w:rsidR="00AE24E0" w:rsidRDefault="00AE24E0" w:rsidP="00AE24E0">
      <w:pPr>
        <w:rPr>
          <w:sz w:val="2"/>
          <w:szCs w:val="2"/>
          <w:lang w:eastAsia="en-AU"/>
        </w:rPr>
        <w:sectPr w:rsidR="00AE24E0" w:rsidSect="00AE24E0">
          <w:headerReference w:type="even" r:id="rId12"/>
          <w:headerReference w:type="default" r:id="rId13"/>
          <w:footerReference w:type="default" r:id="rId14"/>
          <w:pgSz w:w="12240" w:h="15840" w:code="1"/>
          <w:pgMar w:top="720" w:right="720" w:bottom="720" w:left="720" w:header="288" w:footer="0" w:gutter="0"/>
          <w:cols w:space="708"/>
          <w:titlePg/>
          <w:docGrid w:linePitch="360"/>
        </w:sectPr>
      </w:pPr>
    </w:p>
    <w:p w14:paraId="58EFDB13" w14:textId="50D16822" w:rsidR="00AE24E0" w:rsidRPr="00AE24E0" w:rsidRDefault="00AE24E0" w:rsidP="00AE24E0">
      <w:pPr>
        <w:rPr>
          <w:sz w:val="2"/>
          <w:szCs w:val="2"/>
          <w:lang w:eastAsia="en-AU"/>
        </w:rPr>
      </w:pPr>
    </w:p>
    <w:p w14:paraId="4CBA434F" w14:textId="77777777" w:rsidR="00855178" w:rsidRPr="00371E33" w:rsidRDefault="00855178" w:rsidP="00AE24E0">
      <w:pPr>
        <w:pStyle w:val="Heading1"/>
      </w:pPr>
      <w:r w:rsidRPr="00371E33">
        <w:lastRenderedPageBreak/>
        <w:t>Introduction</w:t>
      </w:r>
    </w:p>
    <w:p w14:paraId="20B50811" w14:textId="77777777" w:rsidR="00855178" w:rsidRDefault="00855178" w:rsidP="00B757CC">
      <w:pPr>
        <w:pStyle w:val="BodyText"/>
      </w:pPr>
      <w:r>
        <w:t xml:space="preserve">The objective of this report is to describe the approach and process of transforming a dataset into a data warehouse for analytical purposes and business reporting.  For this project, Brazilian E-Commerce and marketing funnel datasets released by Olist Stores were used.  </w:t>
      </w:r>
    </w:p>
    <w:p w14:paraId="5C0329E6" w14:textId="77777777" w:rsidR="00855178" w:rsidRDefault="00855178" w:rsidP="00B757CC">
      <w:pPr>
        <w:pStyle w:val="BodyText"/>
      </w:pPr>
      <w:r>
        <w:t>Th</w:t>
      </w:r>
      <w:r w:rsidRPr="00B757CC">
        <w:t xml:space="preserve">e </w:t>
      </w:r>
      <w:r>
        <w:t xml:space="preserve">E-Commerce </w:t>
      </w:r>
      <w:r w:rsidRPr="00B757CC">
        <w:t xml:space="preserve">dataset </w:t>
      </w:r>
      <w:r>
        <w:t xml:space="preserve">contains data for approximately </w:t>
      </w:r>
      <w:r w:rsidRPr="00B757CC">
        <w:t>100</w:t>
      </w:r>
      <w:r>
        <w:t>,000</w:t>
      </w:r>
      <w:r w:rsidRPr="00B757CC">
        <w:t xml:space="preserve"> </w:t>
      </w:r>
      <w:r>
        <w:t xml:space="preserve">transactions </w:t>
      </w:r>
      <w:r w:rsidRPr="00B757CC">
        <w:t xml:space="preserve">from 2016 to 2018 made at multiple marketplaces in Brazil. </w:t>
      </w:r>
    </w:p>
    <w:p w14:paraId="006B3F77" w14:textId="77777777" w:rsidR="00855178" w:rsidRPr="00B757CC" w:rsidRDefault="00855178" w:rsidP="00B757CC">
      <w:pPr>
        <w:pStyle w:val="BodyText"/>
      </w:pPr>
      <w:r>
        <w:t xml:space="preserve">The </w:t>
      </w:r>
      <w:r w:rsidRPr="00B757CC">
        <w:t xml:space="preserve">marketing funnel dataset </w:t>
      </w:r>
      <w:r>
        <w:t xml:space="preserve">contains data from </w:t>
      </w:r>
      <w:r w:rsidRPr="00B757CC">
        <w:t>sellers that filled-in request</w:t>
      </w:r>
      <w:r>
        <w:t>s</w:t>
      </w:r>
      <w:r w:rsidRPr="00B757CC">
        <w:t xml:space="preserve"> </w:t>
      </w:r>
      <w:r>
        <w:t xml:space="preserve">for </w:t>
      </w:r>
      <w:r w:rsidRPr="00B757CC">
        <w:t xml:space="preserve">contact to sell their products on Olist Store. The dataset has information </w:t>
      </w:r>
      <w:r>
        <w:t xml:space="preserve">of approximately 8,000 </w:t>
      </w:r>
      <w:r w:rsidRPr="00B757CC">
        <w:t xml:space="preserve">Marketing Qualified Leads (MQLs) </w:t>
      </w:r>
      <w:r>
        <w:t xml:space="preserve">collected </w:t>
      </w:r>
      <w:r w:rsidRPr="00B757CC">
        <w:t xml:space="preserve">between </w:t>
      </w:r>
      <w:r>
        <w:t xml:space="preserve">June 1, </w:t>
      </w:r>
      <w:r w:rsidRPr="00B757CC">
        <w:t>2017 and Jun</w:t>
      </w:r>
      <w:r>
        <w:t xml:space="preserve">e 1, </w:t>
      </w:r>
      <w:r w:rsidRPr="00B757CC">
        <w:t>2018. They were randomly sampled from the total MQLs.</w:t>
      </w:r>
    </w:p>
    <w:p w14:paraId="2D6E62B7" w14:textId="77777777" w:rsidR="00855178" w:rsidRDefault="00855178" w:rsidP="00B757CC">
      <w:pPr>
        <w:pStyle w:val="BodyText"/>
        <w:spacing w:after="120"/>
      </w:pPr>
      <w:r>
        <w:t>The following tasks were explored:</w:t>
      </w:r>
    </w:p>
    <w:p w14:paraId="7ECDDFF1" w14:textId="77777777" w:rsidR="00855178" w:rsidRDefault="00855178" w:rsidP="00B757CC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Extract</w:t>
      </w:r>
      <w:r>
        <w:t xml:space="preserve"> original data sources;</w:t>
      </w:r>
    </w:p>
    <w:p w14:paraId="3B15279C" w14:textId="77777777" w:rsidR="00855178" w:rsidRDefault="00855178" w:rsidP="00B757CC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Transform</w:t>
      </w:r>
      <w:r>
        <w:t xml:space="preserve"> data into clean repositories</w:t>
      </w:r>
    </w:p>
    <w:p w14:paraId="359D6211" w14:textId="77777777" w:rsidR="00855178" w:rsidRDefault="00855178" w:rsidP="005074A5">
      <w:pPr>
        <w:pStyle w:val="BodyText"/>
        <w:spacing w:before="120" w:after="120"/>
        <w:ind w:left="720"/>
      </w:pPr>
      <w:r w:rsidRPr="00721BB4">
        <w:rPr>
          <w:b/>
          <w:bCs/>
          <w:i/>
          <w:iCs/>
        </w:rPr>
        <w:t>Load</w:t>
      </w:r>
      <w:r>
        <w:t xml:space="preserve"> the final repositories into a data warehouse</w:t>
      </w:r>
    </w:p>
    <w:p w14:paraId="21DA60A9" w14:textId="77777777" w:rsidR="00855178" w:rsidRPr="005074A5" w:rsidRDefault="00855178" w:rsidP="00B8134B">
      <w:pPr>
        <w:rPr>
          <w:sz w:val="2"/>
          <w:szCs w:val="2"/>
        </w:rPr>
      </w:pPr>
    </w:p>
    <w:p w14:paraId="51BAF255" w14:textId="77777777" w:rsidR="00855178" w:rsidRPr="005074A5" w:rsidRDefault="00855178" w:rsidP="00B8134B">
      <w:pPr>
        <w:rPr>
          <w:sz w:val="2"/>
          <w:szCs w:val="2"/>
        </w:rPr>
      </w:pPr>
    </w:p>
    <w:p w14:paraId="0BEF96E6" w14:textId="77777777" w:rsidR="00855178" w:rsidRPr="00AE24E0" w:rsidRDefault="00855178" w:rsidP="00AE24E0">
      <w:pPr>
        <w:pStyle w:val="Heading1"/>
      </w:pPr>
      <w:r w:rsidRPr="00AE24E0">
        <w:lastRenderedPageBreak/>
        <w:t>Sources</w:t>
      </w:r>
    </w:p>
    <w:p w14:paraId="017CBE3D" w14:textId="46170737" w:rsidR="00855178" w:rsidRDefault="00855178" w:rsidP="005470A8">
      <w:pPr>
        <w:pStyle w:val="BodyText"/>
        <w:numPr>
          <w:ilvl w:val="0"/>
          <w:numId w:val="24"/>
        </w:numPr>
      </w:pPr>
      <w:r>
        <w:t>Brazilian E-Commerce Public Dataset by Olist (</w:t>
      </w:r>
      <w:hyperlink r:id="rId15" w:history="1">
        <w:r w:rsidRPr="007B4479">
          <w:rPr>
            <w:rStyle w:val="Hyperlink"/>
          </w:rPr>
          <w:t>https://www.kaggle.com/olistbr/brazilian-ecommerce</w:t>
        </w:r>
      </w:hyperlink>
      <w:r>
        <w:t>)</w:t>
      </w:r>
    </w:p>
    <w:p w14:paraId="299AE4FB" w14:textId="231B84BB" w:rsidR="00855178" w:rsidRDefault="00855178" w:rsidP="00B8134B">
      <w:pPr>
        <w:pStyle w:val="BodyText"/>
        <w:spacing w:before="120" w:after="120"/>
      </w:pPr>
      <w:r>
        <w:tab/>
        <w:t>9 CSV files</w:t>
      </w:r>
    </w:p>
    <w:p w14:paraId="364F3B37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  <w:t>52 columns</w:t>
      </w:r>
    </w:p>
    <w:p w14:paraId="189F7DA5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13 string</w:t>
      </w:r>
    </w:p>
    <w:p w14:paraId="39A3D7D7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13 Integer</w:t>
      </w:r>
    </w:p>
    <w:p w14:paraId="5D9C3616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12 Uuid</w:t>
      </w:r>
    </w:p>
    <w:p w14:paraId="4CD3C1CF" w14:textId="77777777" w:rsidR="00855178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>14 Other</w:t>
      </w:r>
    </w:p>
    <w:p w14:paraId="72BEF78A" w14:textId="31AE40F1" w:rsidR="00855178" w:rsidRDefault="00855178" w:rsidP="005470A8">
      <w:pPr>
        <w:pStyle w:val="BodyText"/>
        <w:numPr>
          <w:ilvl w:val="0"/>
          <w:numId w:val="24"/>
        </w:numPr>
        <w:rPr>
          <w:lang w:val="es-MX"/>
        </w:rPr>
      </w:pPr>
      <w:r>
        <w:t>Marketing Funnel by Olist (</w:t>
      </w:r>
      <w:hyperlink r:id="rId16" w:history="1">
        <w:r w:rsidRPr="007B4479">
          <w:rPr>
            <w:rStyle w:val="Hyperlink"/>
            <w:lang w:val="es-MX"/>
          </w:rPr>
          <w:t>https://www.kaggle.com/olistbr/marketing-funnel-olist</w:t>
        </w:r>
      </w:hyperlink>
      <w:r>
        <w:rPr>
          <w:lang w:val="es-MX"/>
        </w:rPr>
        <w:t>)</w:t>
      </w:r>
    </w:p>
    <w:p w14:paraId="232B6511" w14:textId="3BFAD825" w:rsidR="00855178" w:rsidRPr="004B195F" w:rsidRDefault="00855178" w:rsidP="00B8134B">
      <w:pPr>
        <w:pStyle w:val="BodyText"/>
        <w:spacing w:before="120" w:after="120"/>
      </w:pPr>
      <w:r w:rsidRPr="004B195F">
        <w:tab/>
      </w:r>
      <w:r>
        <w:t>2</w:t>
      </w:r>
      <w:r w:rsidRPr="004B195F">
        <w:t xml:space="preserve"> CSV files</w:t>
      </w:r>
    </w:p>
    <w:p w14:paraId="52D1016F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>
        <w:t>18</w:t>
      </w:r>
      <w:r w:rsidRPr="004B195F">
        <w:t xml:space="preserve"> columns</w:t>
      </w:r>
    </w:p>
    <w:p w14:paraId="3730EB5F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6</w:t>
      </w:r>
      <w:r w:rsidRPr="004B195F">
        <w:t xml:space="preserve"> string</w:t>
      </w:r>
    </w:p>
    <w:p w14:paraId="6AC27280" w14:textId="77777777" w:rsidR="00855178" w:rsidRPr="004B195F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6</w:t>
      </w:r>
      <w:r w:rsidRPr="004B195F">
        <w:t xml:space="preserve"> Uuid</w:t>
      </w:r>
    </w:p>
    <w:p w14:paraId="40AF9448" w14:textId="77777777" w:rsidR="00855178" w:rsidRDefault="00855178" w:rsidP="00B8134B">
      <w:pPr>
        <w:pStyle w:val="BodyText"/>
        <w:spacing w:before="120" w:after="120"/>
      </w:pPr>
      <w:r w:rsidRPr="004B195F">
        <w:tab/>
      </w:r>
      <w:r w:rsidRPr="004B195F">
        <w:tab/>
      </w:r>
      <w:r w:rsidRPr="004B195F">
        <w:tab/>
      </w:r>
      <w:r>
        <w:t>2</w:t>
      </w:r>
      <w:r w:rsidRPr="004B195F">
        <w:t xml:space="preserve"> </w:t>
      </w:r>
      <w:r>
        <w:t>DateTime</w:t>
      </w:r>
    </w:p>
    <w:p w14:paraId="2AD86AB2" w14:textId="77777777" w:rsidR="00855178" w:rsidRPr="00C3569F" w:rsidRDefault="00855178" w:rsidP="00B8134B">
      <w:pPr>
        <w:pStyle w:val="BodyText"/>
        <w:spacing w:before="120" w:after="120"/>
      </w:pPr>
      <w:r>
        <w:tab/>
      </w:r>
      <w:r>
        <w:tab/>
      </w:r>
      <w:r>
        <w:tab/>
        <w:t xml:space="preserve">4 </w:t>
      </w:r>
      <w:r w:rsidRPr="004B195F">
        <w:t>Other</w:t>
      </w:r>
    </w:p>
    <w:p w14:paraId="3D5C52C8" w14:textId="36226863" w:rsidR="00B8134B" w:rsidRDefault="00B8134B"/>
    <w:p w14:paraId="22A64C7E" w14:textId="77777777" w:rsidR="00855178" w:rsidRPr="005074A5" w:rsidRDefault="00855178" w:rsidP="00B8134B">
      <w:pPr>
        <w:tabs>
          <w:tab w:val="left" w:pos="4462"/>
        </w:tabs>
        <w:rPr>
          <w:sz w:val="2"/>
          <w:szCs w:val="2"/>
        </w:rPr>
      </w:pPr>
      <w:r w:rsidRPr="005074A5">
        <w:rPr>
          <w:sz w:val="2"/>
          <w:szCs w:val="2"/>
        </w:rPr>
        <w:tab/>
      </w:r>
    </w:p>
    <w:p w14:paraId="60D1475A" w14:textId="15B62A4F" w:rsidR="00855178" w:rsidRDefault="00855178" w:rsidP="00AE24E0">
      <w:pPr>
        <w:pStyle w:val="Heading1"/>
      </w:pPr>
      <w:r w:rsidRPr="00B8134B">
        <w:lastRenderedPageBreak/>
        <w:t>Approach</w:t>
      </w:r>
    </w:p>
    <w:p w14:paraId="0881CC67" w14:textId="1868C489" w:rsidR="0011151B" w:rsidRPr="0011151B" w:rsidRDefault="0011151B" w:rsidP="0011151B">
      <w:r>
        <w:t>The approach consists of a two-tier stage environment where the raw data is imported into the database, then prepared to populate final tables for the data warehouse.</w:t>
      </w:r>
    </w:p>
    <w:p w14:paraId="57AB2FC5" w14:textId="77777777" w:rsidR="00855178" w:rsidRPr="00B8134B" w:rsidRDefault="00855178" w:rsidP="00B8134B">
      <w:pPr>
        <w:numPr>
          <w:ilvl w:val="0"/>
          <w:numId w:val="20"/>
        </w:numPr>
        <w:spacing w:before="120" w:after="120"/>
      </w:pPr>
      <w:r w:rsidRPr="00B8134B">
        <w:t>Download the source files to a Github repository with branches for all team members</w:t>
      </w:r>
    </w:p>
    <w:p w14:paraId="5D547DDE" w14:textId="430B1535" w:rsidR="00855178" w:rsidRDefault="00855178" w:rsidP="00B8134B">
      <w:pPr>
        <w:numPr>
          <w:ilvl w:val="0"/>
          <w:numId w:val="20"/>
        </w:numPr>
        <w:spacing w:before="120" w:after="120"/>
      </w:pPr>
      <w:r w:rsidRPr="00B8134B">
        <w:t>Create staging tables from the source files in PGAdmin</w:t>
      </w:r>
    </w:p>
    <w:p w14:paraId="1B3973AA" w14:textId="340705B1" w:rsidR="00A33F94" w:rsidRDefault="00A33F94" w:rsidP="00B8134B">
      <w:pPr>
        <w:numPr>
          <w:ilvl w:val="0"/>
          <w:numId w:val="20"/>
        </w:numPr>
        <w:spacing w:before="120" w:after="120"/>
      </w:pPr>
      <w:r>
        <w:t>Add 4 columns: Create-date, Created_by, Changed_date, Changed_by</w:t>
      </w:r>
    </w:p>
    <w:p w14:paraId="60319292" w14:textId="77777777" w:rsidR="0011151B" w:rsidRPr="00B8134B" w:rsidRDefault="0011151B" w:rsidP="0011151B">
      <w:pPr>
        <w:numPr>
          <w:ilvl w:val="0"/>
          <w:numId w:val="20"/>
        </w:numPr>
        <w:spacing w:before="120" w:after="120"/>
      </w:pPr>
      <w:r w:rsidRPr="00B8134B">
        <w:t>Create a date dimension table to facilitate analysis based on dates and periods</w:t>
      </w:r>
    </w:p>
    <w:p w14:paraId="414671CD" w14:textId="77777777" w:rsidR="00855178" w:rsidRPr="00B8134B" w:rsidRDefault="00855178" w:rsidP="00B8134B">
      <w:pPr>
        <w:numPr>
          <w:ilvl w:val="0"/>
          <w:numId w:val="20"/>
        </w:numPr>
        <w:spacing w:before="120" w:after="120"/>
      </w:pPr>
      <w:r w:rsidRPr="00B8134B">
        <w:t xml:space="preserve">Use Python to </w:t>
      </w:r>
    </w:p>
    <w:p w14:paraId="4688A6A8" w14:textId="77777777" w:rsidR="00855178" w:rsidRPr="00B8134B" w:rsidRDefault="00855178" w:rsidP="00B8134B">
      <w:pPr>
        <w:numPr>
          <w:ilvl w:val="1"/>
          <w:numId w:val="21"/>
        </w:numPr>
        <w:spacing w:before="120" w:after="120"/>
      </w:pPr>
      <w:r>
        <w:t>Inspect the tables</w:t>
      </w:r>
    </w:p>
    <w:p w14:paraId="036E4510" w14:textId="3DCFD35F" w:rsidR="00855178" w:rsidRDefault="00855178" w:rsidP="00B8134B">
      <w:pPr>
        <w:numPr>
          <w:ilvl w:val="1"/>
          <w:numId w:val="21"/>
        </w:numPr>
        <w:spacing w:before="120" w:after="120"/>
      </w:pPr>
      <w:r w:rsidRPr="00B8134B">
        <w:t xml:space="preserve">Convert date/time </w:t>
      </w:r>
      <w:r w:rsidR="005470A8">
        <w:t xml:space="preserve">and date </w:t>
      </w:r>
      <w:r w:rsidRPr="00B8134B">
        <w:t>strings to date dimensions</w:t>
      </w:r>
      <w:r w:rsidR="005470A8">
        <w:t xml:space="preserve"> and integers</w:t>
      </w:r>
    </w:p>
    <w:p w14:paraId="7B1BFFA1" w14:textId="11040C6E" w:rsidR="0011151B" w:rsidRPr="00B8134B" w:rsidRDefault="0011151B" w:rsidP="00B8134B">
      <w:pPr>
        <w:numPr>
          <w:ilvl w:val="1"/>
          <w:numId w:val="21"/>
        </w:numPr>
        <w:spacing w:before="120" w:after="120"/>
      </w:pPr>
      <w:r>
        <w:t xml:space="preserve">Add triggers to auto-populate date created plus username </w:t>
      </w:r>
      <w:r w:rsidR="005470A8">
        <w:t xml:space="preserve">as well as </w:t>
      </w:r>
      <w:r>
        <w:t>date updated plus username</w:t>
      </w:r>
    </w:p>
    <w:p w14:paraId="45758C09" w14:textId="39AD96F8" w:rsidR="00855178" w:rsidRDefault="00855178" w:rsidP="00B8134B">
      <w:pPr>
        <w:numPr>
          <w:ilvl w:val="0"/>
          <w:numId w:val="20"/>
        </w:numPr>
        <w:spacing w:before="120" w:after="120"/>
      </w:pPr>
      <w:r w:rsidRPr="00B8134B">
        <w:t>Load reformatted tables into PGAdmin</w:t>
      </w:r>
    </w:p>
    <w:p w14:paraId="538588E6" w14:textId="672000AA" w:rsidR="00855178" w:rsidRPr="00B8134B" w:rsidRDefault="00D90B1E" w:rsidP="00855178">
      <w:pPr>
        <w:pStyle w:val="BodyText"/>
      </w:pPr>
      <w:r w:rsidRPr="00D90B1E">
        <w:rPr>
          <w:noProof/>
        </w:rPr>
        <w:drawing>
          <wp:inline distT="0" distB="0" distL="0" distR="0" wp14:anchorId="12504670" wp14:editId="2011E0A6">
            <wp:extent cx="5943600" cy="373767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0" r="2423"/>
                    <a:stretch/>
                  </pic:blipFill>
                  <pic:spPr bwMode="auto">
                    <a:xfrm>
                      <a:off x="0" y="0"/>
                      <a:ext cx="5943600" cy="3737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52AF8" w14:textId="77777777" w:rsidR="00855178" w:rsidRPr="005074A5" w:rsidRDefault="00855178" w:rsidP="002A5BA5">
      <w:pPr>
        <w:rPr>
          <w:sz w:val="2"/>
          <w:szCs w:val="2"/>
        </w:rPr>
      </w:pPr>
    </w:p>
    <w:p w14:paraId="08FE6CD3" w14:textId="77777777" w:rsidR="00855178" w:rsidRPr="005074A5" w:rsidRDefault="00855178" w:rsidP="00B7244E">
      <w:pPr>
        <w:rPr>
          <w:sz w:val="2"/>
          <w:szCs w:val="2"/>
        </w:rPr>
      </w:pPr>
    </w:p>
    <w:p w14:paraId="23A19087" w14:textId="77777777" w:rsidR="00855178" w:rsidRPr="00C3569F" w:rsidRDefault="00855178" w:rsidP="00AE24E0">
      <w:pPr>
        <w:pStyle w:val="Heading1"/>
      </w:pPr>
      <w:r w:rsidRPr="00855178">
        <w:lastRenderedPageBreak/>
        <w:t>Execution</w:t>
      </w:r>
    </w:p>
    <w:p w14:paraId="08325587" w14:textId="77777777" w:rsidR="00855178" w:rsidRPr="00271CAD" w:rsidRDefault="00855178" w:rsidP="00271CAD">
      <w:pPr>
        <w:pStyle w:val="Heading2"/>
      </w:pPr>
      <w:r>
        <w:t>Raw data to Staging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554"/>
        <w:gridCol w:w="4126"/>
        <w:gridCol w:w="520"/>
        <w:gridCol w:w="4160"/>
      </w:tblGrid>
      <w:tr w:rsidR="00855178" w:rsidRPr="00D90B1E" w14:paraId="6FD1BE8F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7BE4A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5A1BD0BB" w14:textId="77777777" w:rsidR="00855178" w:rsidRPr="00D90B1E" w:rsidRDefault="00855178" w:rsidP="00271CAD">
            <w:pPr>
              <w:rPr>
                <w:b/>
                <w:bCs/>
                <w:sz w:val="20"/>
                <w:szCs w:val="20"/>
              </w:rPr>
            </w:pPr>
            <w:r w:rsidRPr="00D90B1E">
              <w:rPr>
                <w:b/>
                <w:bCs/>
                <w:color w:val="FFFFFF" w:themeColor="background1"/>
                <w:sz w:val="20"/>
                <w:szCs w:val="20"/>
              </w:rPr>
              <w:t>Source file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38A7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To</w:t>
            </w: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06832291" w14:textId="77777777" w:rsidR="00855178" w:rsidRPr="00D90B1E" w:rsidRDefault="00855178" w:rsidP="00271CAD">
            <w:pPr>
              <w:rPr>
                <w:b/>
                <w:bCs/>
                <w:sz w:val="20"/>
                <w:szCs w:val="20"/>
              </w:rPr>
            </w:pPr>
            <w:r w:rsidRPr="00D90B1E">
              <w:rPr>
                <w:b/>
                <w:bCs/>
                <w:color w:val="FFFFFF" w:themeColor="background1"/>
                <w:sz w:val="20"/>
                <w:szCs w:val="20"/>
              </w:rPr>
              <w:t>Staging table</w:t>
            </w:r>
          </w:p>
        </w:tc>
      </w:tr>
      <w:tr w:rsidR="00855178" w:rsidRPr="00D90B1E" w14:paraId="368DD13C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86264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8CA3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olist_customer_dataset.csv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74227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C3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stg_olist_customer_dataset</w:t>
            </w:r>
          </w:p>
        </w:tc>
      </w:tr>
      <w:tr w:rsidR="00855178" w:rsidRPr="00D90B1E" w14:paraId="200A32F4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0B2C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2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851AB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olist_geolocation_dataset.csv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1D5E0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DA8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stg_olist_geolocation_dataset</w:t>
            </w:r>
          </w:p>
        </w:tc>
      </w:tr>
      <w:tr w:rsidR="00855178" w:rsidRPr="00D90B1E" w14:paraId="6EE8DE7D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1804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3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E74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olist_order_items_dataset.csv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0241F9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A34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stg_olist_order_items_dataset</w:t>
            </w:r>
          </w:p>
        </w:tc>
      </w:tr>
      <w:tr w:rsidR="00855178" w:rsidRPr="00D90B1E" w14:paraId="61387BE6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C4521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4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4EAEA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olist_order_payments_dataset.csv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14EA72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316A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stg_olist_order_payments_dataset</w:t>
            </w:r>
          </w:p>
        </w:tc>
      </w:tr>
      <w:tr w:rsidR="00855178" w:rsidRPr="00D90B1E" w14:paraId="33157A7B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61D17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5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6E2D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olist_order_reviews_dataset.csv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8D94D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233C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stg_olist_order_reviews_dataset</w:t>
            </w:r>
          </w:p>
        </w:tc>
      </w:tr>
      <w:tr w:rsidR="00855178" w:rsidRPr="00D90B1E" w14:paraId="3F666813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897AD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6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F9D4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olist_orders_dataset.csv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31163D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088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stg_olist_orders_dataset</w:t>
            </w:r>
          </w:p>
        </w:tc>
      </w:tr>
      <w:tr w:rsidR="00855178" w:rsidRPr="00D90B1E" w14:paraId="5253D568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37CB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7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35955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olist_products_dataset.csv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46F335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369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stg_olist_products_dataset</w:t>
            </w:r>
          </w:p>
        </w:tc>
      </w:tr>
      <w:tr w:rsidR="00855178" w:rsidRPr="00D90B1E" w14:paraId="49E541B3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EEA78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8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E8D1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olist_sellers_dataset.csv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17111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7C89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stg_olist_sellers_dataset</w:t>
            </w:r>
          </w:p>
        </w:tc>
      </w:tr>
      <w:tr w:rsidR="00855178" w:rsidRPr="00D90B1E" w14:paraId="137A4125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65720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9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9646F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product_category_name_translation.csv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2EA8E7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270B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stg_product_category_name_translation</w:t>
            </w:r>
          </w:p>
        </w:tc>
      </w:tr>
      <w:tr w:rsidR="00855178" w:rsidRPr="00D90B1E" w14:paraId="1AEE4339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F22C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10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51A2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olist_marketing_qualified_leads_dataset.csv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CC90E9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2B6A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stg_olist_marketing_qualified_leads_dataset</w:t>
            </w:r>
          </w:p>
        </w:tc>
      </w:tr>
      <w:tr w:rsidR="00855178" w:rsidRPr="00D90B1E" w14:paraId="75F9BA86" w14:textId="77777777" w:rsidTr="00D90B1E">
        <w:trPr>
          <w:trHeight w:val="300"/>
        </w:trPr>
        <w:tc>
          <w:tcPr>
            <w:tcW w:w="2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5A0A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11</w:t>
            </w:r>
          </w:p>
        </w:tc>
        <w:tc>
          <w:tcPr>
            <w:tcW w:w="22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0C9F6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olist_closed_deals_dataset.csv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0AB0C" w14:textId="77777777" w:rsidR="00855178" w:rsidRPr="00D90B1E" w:rsidRDefault="00855178" w:rsidP="00271CAD">
            <w:pPr>
              <w:rPr>
                <w:sz w:val="20"/>
                <w:szCs w:val="20"/>
              </w:rPr>
            </w:pPr>
          </w:p>
        </w:tc>
        <w:tc>
          <w:tcPr>
            <w:tcW w:w="22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CC8B" w14:textId="77777777" w:rsidR="00855178" w:rsidRPr="00D90B1E" w:rsidRDefault="00855178" w:rsidP="00271CAD">
            <w:pPr>
              <w:rPr>
                <w:sz w:val="20"/>
                <w:szCs w:val="20"/>
              </w:rPr>
            </w:pPr>
            <w:r w:rsidRPr="00D90B1E">
              <w:rPr>
                <w:sz w:val="20"/>
                <w:szCs w:val="20"/>
              </w:rPr>
              <w:t>stg_olist_closed_deals_dataset</w:t>
            </w:r>
          </w:p>
        </w:tc>
      </w:tr>
    </w:tbl>
    <w:p w14:paraId="12163D2E" w14:textId="32C6B1CB" w:rsidR="008328BE" w:rsidRDefault="008328BE" w:rsidP="005074A5">
      <w:pPr>
        <w:pStyle w:val="Heading2"/>
      </w:pPr>
      <w:r>
        <w:t>Create tables and Columns</w:t>
      </w:r>
    </w:p>
    <w:p w14:paraId="1D7B04BC" w14:textId="34F47D8A" w:rsidR="008328BE" w:rsidRPr="008328BE" w:rsidRDefault="008328BE" w:rsidP="008328BE">
      <w:r>
        <w:t>Sample code:</w:t>
      </w:r>
    </w:p>
    <w:p w14:paraId="36A912A7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6A9955"/>
          <w:sz w:val="21"/>
          <w:szCs w:val="21"/>
        </w:rPr>
        <w:t>-- Table: public.products</w:t>
      </w:r>
    </w:p>
    <w:p w14:paraId="0F3D52C2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C97E5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7C079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C8FD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</w:t>
      </w:r>
    </w:p>
    <w:p w14:paraId="5367E0D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532A2E0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341DF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product_category_name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6EE77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product_name_lenght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B1E245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product_description_lenght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425373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product_photos_qty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88294A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product_weight_g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A4AC70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product_length_cm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3781324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product_height_cm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830660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product_width_cm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98507D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"CREATE_DATE"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54AD6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"CREATED_BY 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)[]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8DB74B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"CHANGED_DATE"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5BD6E6C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"CHANGED_BY"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character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DCDCAA"/>
          <w:sz w:val="21"/>
          <w:szCs w:val="21"/>
        </w:rPr>
        <w:t>varying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1151B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COLLATE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pg_catalog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"default"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41E538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products_pkey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1151B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11151B">
        <w:rPr>
          <w:rFonts w:ascii="Consolas" w:eastAsia="Times New Roman" w:hAnsi="Consolas" w:cs="Times New Roman"/>
          <w:color w:val="9CDCFE"/>
          <w:sz w:val="21"/>
          <w:szCs w:val="21"/>
        </w:rPr>
        <w:t>product_id</w:t>
      </w: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E039A31" w14:textId="77777777" w:rsidR="008328BE" w:rsidRPr="0011151B" w:rsidRDefault="008328BE" w:rsidP="008328B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115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F66049" w14:textId="38626933" w:rsidR="0011151B" w:rsidRDefault="00A33F94" w:rsidP="005074A5">
      <w:pPr>
        <w:pStyle w:val="Heading2"/>
      </w:pPr>
      <w:r>
        <w:lastRenderedPageBreak/>
        <w:t>INsert Data</w:t>
      </w:r>
    </w:p>
    <w:p w14:paraId="19F8730E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6A9955"/>
          <w:sz w:val="21"/>
          <w:szCs w:val="21"/>
        </w:rPr>
        <w:t>/*Insert data from olist_customer_dataset.csv*/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B62AF6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11CE0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COPY stg_olist_customer_dataset (</w:t>
      </w:r>
    </w:p>
    <w:p w14:paraId="13ED986A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customer_id,</w:t>
      </w:r>
    </w:p>
    <w:p w14:paraId="1CFCE896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customer_unique_id,</w:t>
      </w:r>
    </w:p>
    <w:p w14:paraId="2D73804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customer_zip_code_prefix,</w:t>
      </w:r>
    </w:p>
    <w:p w14:paraId="430E2AEB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customer_city,</w:t>
      </w:r>
    </w:p>
    <w:p w14:paraId="11915982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  customer_state)</w:t>
      </w:r>
    </w:p>
    <w:p w14:paraId="1023856E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6A9955"/>
          <w:sz w:val="21"/>
          <w:szCs w:val="21"/>
        </w:rPr>
        <w:t>/*Update your location of the files here*/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DC27F17" w14:textId="63DBF5B1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FROM 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‘(PATH)</w:t>
      </w:r>
      <w:r w:rsidRPr="00A33F94">
        <w:rPr>
          <w:rFonts w:ascii="Consolas" w:eastAsia="Times New Roman" w:hAnsi="Consolas" w:cs="Times New Roman"/>
          <w:color w:val="D4D4D4"/>
          <w:sz w:val="21"/>
          <w:szCs w:val="21"/>
        </w:rPr>
        <w:t>\Resources/olist_customers_dataset.csv' DELIMITER ',' CSV HEADER;</w:t>
      </w:r>
    </w:p>
    <w:p w14:paraId="69925CAF" w14:textId="77777777" w:rsidR="00A33F94" w:rsidRPr="00A33F94" w:rsidRDefault="00A33F94" w:rsidP="00A33F9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6A18B" w14:textId="50347196" w:rsidR="00855178" w:rsidRDefault="00855178" w:rsidP="005074A5">
      <w:pPr>
        <w:pStyle w:val="Heading2"/>
      </w:pPr>
      <w:r>
        <w:t>staging to final</w:t>
      </w:r>
    </w:p>
    <w:tbl>
      <w:tblPr>
        <w:tblW w:w="7200" w:type="dxa"/>
        <w:tblLook w:val="04A0" w:firstRow="1" w:lastRow="0" w:firstColumn="1" w:lastColumn="0" w:noHBand="0" w:noVBand="1"/>
      </w:tblPr>
      <w:tblGrid>
        <w:gridCol w:w="440"/>
        <w:gridCol w:w="4231"/>
        <w:gridCol w:w="441"/>
        <w:gridCol w:w="2088"/>
      </w:tblGrid>
      <w:tr w:rsidR="00855178" w:rsidRPr="00855178" w14:paraId="78590C97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5F20245D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6F1FFFF0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  <w:t>Staging Table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AA9991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000000"/>
                <w:sz w:val="22"/>
                <w:szCs w:val="22"/>
              </w:rPr>
              <w:t>To</w:t>
            </w: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4EAF46"/>
            <w:noWrap/>
            <w:vAlign w:val="bottom"/>
          </w:tcPr>
          <w:p w14:paraId="60D2216C" w14:textId="77777777" w:rsidR="00855178" w:rsidRPr="00855178" w:rsidRDefault="00855178" w:rsidP="005074A5">
            <w:pPr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</w:pPr>
            <w:r w:rsidRPr="00855178">
              <w:rPr>
                <w:rFonts w:eastAsia="Times New Roman" w:cstheme="minorHAnsi"/>
                <w:color w:val="FFFFFF" w:themeColor="background1"/>
                <w:sz w:val="22"/>
                <w:szCs w:val="22"/>
              </w:rPr>
              <w:t>Final Table</w:t>
            </w:r>
          </w:p>
        </w:tc>
      </w:tr>
      <w:tr w:rsidR="00D90B1E" w:rsidRPr="00855178" w14:paraId="3A3395A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0B44ED5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555A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stg_olist_customer_dataset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44537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843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customer</w:t>
            </w:r>
          </w:p>
        </w:tc>
      </w:tr>
      <w:tr w:rsidR="00D90B1E" w:rsidRPr="00855178" w14:paraId="6244A5B3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6801350E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D50E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stg_olist_geolocation_dataset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64AB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5EA4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geolocation</w:t>
            </w:r>
          </w:p>
        </w:tc>
      </w:tr>
      <w:tr w:rsidR="00D90B1E" w:rsidRPr="00855178" w14:paraId="00933221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E95A1FC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43835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stg_olist_order_items_dataset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9D263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0DBF5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order_items</w:t>
            </w:r>
          </w:p>
        </w:tc>
      </w:tr>
      <w:tr w:rsidR="00D90B1E" w:rsidRPr="00855178" w14:paraId="15187A8A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29F6D3A9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2D2A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stg_olist_order_payments_dataset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881B0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088A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order_payments</w:t>
            </w:r>
          </w:p>
        </w:tc>
      </w:tr>
      <w:tr w:rsidR="00D90B1E" w:rsidRPr="00855178" w14:paraId="0BC75456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6721C2E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9EF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stg_olist_order_reviews_dataset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65200E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870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order_reviews</w:t>
            </w:r>
          </w:p>
        </w:tc>
      </w:tr>
      <w:tr w:rsidR="00D90B1E" w:rsidRPr="00855178" w14:paraId="365902B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8FB1D56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171F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stg_olist_orders_dataset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ED99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E5829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orders</w:t>
            </w:r>
          </w:p>
        </w:tc>
      </w:tr>
      <w:tr w:rsidR="00D90B1E" w:rsidRPr="00855178" w14:paraId="393D1974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0FCA475B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20D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stg_olist_products_dataset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9779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4D6D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products</w:t>
            </w:r>
          </w:p>
        </w:tc>
      </w:tr>
      <w:tr w:rsidR="00D90B1E" w:rsidRPr="00855178" w14:paraId="0F2EC94C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78063C39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142AE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stg_olist_sellers_dataset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A7DD4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20036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sellers</w:t>
            </w:r>
          </w:p>
        </w:tc>
      </w:tr>
      <w:tr w:rsidR="00D90B1E" w:rsidRPr="00855178" w14:paraId="218D547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10ED2C7F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0CD57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stg_product_category_name_translation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626E33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A946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prod_category</w:t>
            </w:r>
          </w:p>
        </w:tc>
      </w:tr>
      <w:tr w:rsidR="00D90B1E" w:rsidRPr="00855178" w14:paraId="130C0789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45EE59E2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0838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stg_olist_marketing_qualified_leads_dataset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77335F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A93F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mkt_leads</w:t>
            </w:r>
          </w:p>
        </w:tc>
      </w:tr>
      <w:tr w:rsidR="00D90B1E" w:rsidRPr="00855178" w14:paraId="51CB7278" w14:textId="77777777" w:rsidTr="0011151B">
        <w:trPr>
          <w:trHeight w:val="300"/>
        </w:trPr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</w:tcPr>
          <w:p w14:paraId="4F89D634" w14:textId="77777777" w:rsidR="00855178" w:rsidRPr="00855178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>
              <w:rPr>
                <w:rFonts w:eastAsia="Times New Roman" w:cstheme="minorHAns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9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B7502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stg_olist_closed_deals_dataset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F4D20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</w:p>
        </w:tc>
        <w:tc>
          <w:tcPr>
            <w:tcW w:w="14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B0E2C" w14:textId="77777777" w:rsidR="00855178" w:rsidRPr="005074A5" w:rsidRDefault="00855178" w:rsidP="005074A5">
            <w:pPr>
              <w:rPr>
                <w:rFonts w:eastAsia="Times New Roman" w:cstheme="minorHAnsi"/>
                <w:color w:val="000000"/>
                <w:sz w:val="22"/>
                <w:szCs w:val="22"/>
              </w:rPr>
            </w:pPr>
            <w:r w:rsidRPr="005074A5">
              <w:rPr>
                <w:rFonts w:eastAsia="Times New Roman" w:cstheme="minorHAnsi"/>
                <w:color w:val="000000"/>
                <w:sz w:val="22"/>
                <w:szCs w:val="22"/>
              </w:rPr>
              <w:t>mkt_deals</w:t>
            </w:r>
          </w:p>
        </w:tc>
      </w:tr>
    </w:tbl>
    <w:p w14:paraId="04F34030" w14:textId="7FBE9144" w:rsidR="00855178" w:rsidRPr="00C3569F" w:rsidRDefault="0011151B" w:rsidP="008D0668">
      <w:pPr>
        <w:pStyle w:val="Heading2"/>
      </w:pPr>
      <w:r w:rsidRPr="008D0668">
        <w:t>DAte</w:t>
      </w:r>
      <w:r>
        <w:t xml:space="preserve"> Conversions</w:t>
      </w:r>
      <w:r w:rsidR="00855178" w:rsidRPr="00C3569F">
        <w:t xml:space="preserve"> </w:t>
      </w:r>
    </w:p>
    <w:p w14:paraId="0BE40406" w14:textId="14575681" w:rsidR="008328BE" w:rsidRDefault="008328BE" w:rsidP="008D0668">
      <w:pPr>
        <w:pStyle w:val="BodyText"/>
      </w:pPr>
      <w:r>
        <w:t>S</w:t>
      </w:r>
      <w:r w:rsidR="008D0668">
        <w:t xml:space="preserve">ource files contained columns with </w:t>
      </w:r>
      <w:r>
        <w:t xml:space="preserve">dates formatted as date stamps showing date and time.  However, some columns showed a the time of </w:t>
      </w:r>
      <w:r w:rsidR="00C11A24">
        <w:t>0:00</w:t>
      </w:r>
      <w:r>
        <w:t xml:space="preserve"> for every date in that column so these columns required different treatment than the other date columns.</w:t>
      </w:r>
    </w:p>
    <w:p w14:paraId="4791FF67" w14:textId="157824EC" w:rsidR="00891E71" w:rsidRDefault="008328BE" w:rsidP="008D0668">
      <w:pPr>
        <w:pStyle w:val="BodyText"/>
      </w:pPr>
      <w:r>
        <w:t xml:space="preserve">Date stamps were inserted into the staging tables as text (date/time) </w:t>
      </w:r>
      <w:r w:rsidR="00891E71">
        <w:t>or</w:t>
      </w:r>
      <w:r>
        <w:t xml:space="preserve"> date</w:t>
      </w:r>
      <w:r w:rsidR="00891E71">
        <w:t xml:space="preserve"> if the timestamp was 0:00</w:t>
      </w:r>
      <w:r>
        <w:t>.  Text</w:t>
      </w:r>
      <w:r w:rsidR="00891E71">
        <w:t xml:space="preserve">-dates </w:t>
      </w:r>
      <w:r>
        <w:t>show</w:t>
      </w:r>
      <w:r w:rsidR="00891E71">
        <w:t xml:space="preserve">ed </w:t>
      </w:r>
      <w:r>
        <w:t>the date</w:t>
      </w:r>
      <w:r w:rsidR="00891E71">
        <w:t xml:space="preserve"> </w:t>
      </w:r>
      <w:r>
        <w:t>stamp inside quotes</w:t>
      </w:r>
      <w:r w:rsidR="00891E71">
        <w:t>.</w:t>
      </w:r>
      <w:r>
        <w:t xml:space="preserve"> </w:t>
      </w:r>
    </w:p>
    <w:p w14:paraId="121BAD67" w14:textId="74B2B984" w:rsidR="00E74AA7" w:rsidRDefault="00E74AA7" w:rsidP="00E74AA7">
      <w:pPr>
        <w:pStyle w:val="BodyText"/>
      </w:pPr>
      <w:r>
        <w:t>Any t</w:t>
      </w:r>
      <w:r w:rsidR="00891E71">
        <w:t xml:space="preserve">ext </w:t>
      </w:r>
      <w:r>
        <w:t xml:space="preserve">values for dates </w:t>
      </w:r>
      <w:r w:rsidR="00891E71">
        <w:t>had to be transformed to time stamp value</w:t>
      </w:r>
      <w:r>
        <w:t>s for the final .SQL database.</w:t>
      </w:r>
    </w:p>
    <w:p w14:paraId="0783EC13" w14:textId="6F381390" w:rsidR="005470A8" w:rsidRDefault="005470A8" w:rsidP="00E74AA7">
      <w:pPr>
        <w:pStyle w:val="BodyText"/>
      </w:pPr>
      <w:r>
        <w:t xml:space="preserve">All </w:t>
      </w:r>
      <w:r w:rsidRPr="005470A8">
        <w:t>dates</w:t>
      </w:r>
      <w:r>
        <w:t xml:space="preserve"> had to be transformed to integer values for use with a date dimension table.  The date dimension table was created to serve as a key for date columns for period-analysis purposes.</w:t>
      </w:r>
    </w:p>
    <w:p w14:paraId="27F0C653" w14:textId="6D7BD80B" w:rsidR="008D0668" w:rsidRDefault="00A16FC7" w:rsidP="005470A8">
      <w:pPr>
        <w:pStyle w:val="BodyText"/>
        <w:keepNext/>
      </w:pPr>
      <w:r>
        <w:lastRenderedPageBreak/>
        <w:t>Awesome code ahead:</w:t>
      </w:r>
      <w:r w:rsidR="008D0668">
        <w:t xml:space="preserve"> </w:t>
      </w:r>
    </w:p>
    <w:p w14:paraId="2CC82634" w14:textId="70796320" w:rsidR="000C4413" w:rsidRPr="000C4413" w:rsidRDefault="008D0668" w:rsidP="000C4413">
      <w:pPr>
        <w:pStyle w:val="Heading3"/>
      </w:pPr>
      <w:r w:rsidRPr="000C4413">
        <w:t xml:space="preserve">Transfer text to date/time value using </w:t>
      </w:r>
    </w:p>
    <w:p w14:paraId="08BA67C1" w14:textId="77881F58" w:rsidR="008D0668" w:rsidRDefault="008D0668" w:rsidP="005470A8">
      <w:pPr>
        <w:pStyle w:val="BodyText"/>
        <w:keepNext/>
      </w:pPr>
      <w:r w:rsidRPr="005470A8">
        <w:rPr>
          <w:highlight w:val="lightGray"/>
        </w:rPr>
        <w:t>dt.datetime.strptime(x, </w:t>
      </w:r>
      <w:r w:rsidRPr="005470A8">
        <w:rPr>
          <w:color w:val="CE9178"/>
          <w:highlight w:val="lightGray"/>
        </w:rPr>
        <w:t>'%Y-%m-</w:t>
      </w:r>
      <w:r w:rsidRPr="005470A8">
        <w:rPr>
          <w:color w:val="569CD6"/>
          <w:highlight w:val="lightGray"/>
        </w:rPr>
        <w:t>%d</w:t>
      </w:r>
      <w:r w:rsidRPr="005470A8">
        <w:rPr>
          <w:color w:val="CE9178"/>
          <w:highlight w:val="lightGray"/>
        </w:rPr>
        <w:t> %H:%M:%S'</w:t>
      </w:r>
      <w:r w:rsidRPr="005470A8">
        <w:rPr>
          <w:highlight w:val="lightGray"/>
        </w:rPr>
        <w:t>)</w:t>
      </w:r>
    </w:p>
    <w:p w14:paraId="3C27786B" w14:textId="6C012752" w:rsidR="000C4413" w:rsidRDefault="000C4413" w:rsidP="008D0668">
      <w:pPr>
        <w:pStyle w:val="BodyText"/>
      </w:pPr>
      <w:r>
        <w:rPr>
          <w:noProof/>
        </w:rPr>
        <w:drawing>
          <wp:inline distT="0" distB="0" distL="0" distR="0" wp14:anchorId="034E6184" wp14:editId="2CA46E40">
            <wp:extent cx="5943600" cy="247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41071" w14:textId="77777777" w:rsidR="008D0668" w:rsidRDefault="008D0668" w:rsidP="000C4413">
      <w:pPr>
        <w:pStyle w:val="Heading3"/>
      </w:pPr>
      <w:r>
        <w:t>Transfer text to date/</w:t>
      </w:r>
      <w:r w:rsidRPr="000C4413">
        <w:t>time</w:t>
      </w:r>
      <w:r>
        <w:t xml:space="preserve"> value for columns include empty or Null value using:</w:t>
      </w:r>
    </w:p>
    <w:p w14:paraId="14AEB6B0" w14:textId="7FF164F7" w:rsidR="008D0668" w:rsidRDefault="008D0668" w:rsidP="000C4413">
      <w:pPr>
        <w:pStyle w:val="BodyText"/>
      </w:pPr>
      <w:r w:rsidRPr="005470A8">
        <w:rPr>
          <w:highlight w:val="lightGray"/>
        </w:rPr>
        <w:t>orders_df[</w:t>
      </w:r>
      <w:r w:rsidRPr="005470A8">
        <w:rPr>
          <w:color w:val="CE9178"/>
          <w:highlight w:val="lightGray"/>
        </w:rPr>
        <w:t>'order_approved_at'</w:t>
      </w:r>
      <w:r w:rsidRPr="005470A8">
        <w:rPr>
          <w:highlight w:val="lightGray"/>
        </w:rPr>
        <w:t>]</w:t>
      </w:r>
      <w:r w:rsidRPr="005470A8">
        <w:rPr>
          <w:color w:val="D4D4D4"/>
          <w:highlight w:val="lightGray"/>
        </w:rPr>
        <w:t>=</w:t>
      </w:r>
      <w:r w:rsidRPr="005470A8">
        <w:rPr>
          <w:highlight w:val="lightGray"/>
        </w:rPr>
        <w:t>stg_orders_df[</w:t>
      </w:r>
      <w:r w:rsidRPr="005470A8">
        <w:rPr>
          <w:color w:val="CE9178"/>
          <w:highlight w:val="lightGray"/>
        </w:rPr>
        <w:t>'order_approved_at'</w:t>
      </w:r>
      <w:r w:rsidRPr="005470A8">
        <w:rPr>
          <w:highlight w:val="lightGray"/>
        </w:rPr>
        <w:t>].apply(</w:t>
      </w:r>
      <w:r w:rsidRPr="005470A8">
        <w:rPr>
          <w:color w:val="569CD6"/>
          <w:highlight w:val="lightGray"/>
        </w:rPr>
        <w:t>lambda</w:t>
      </w:r>
      <w:r w:rsidRPr="005470A8">
        <w:rPr>
          <w:highlight w:val="lightGray"/>
        </w:rPr>
        <w:t> </w:t>
      </w:r>
      <w:r w:rsidRPr="005470A8">
        <w:rPr>
          <w:color w:val="9CDCFE"/>
          <w:highlight w:val="lightGray"/>
        </w:rPr>
        <w:t>x</w:t>
      </w:r>
      <w:r w:rsidRPr="005470A8">
        <w:rPr>
          <w:highlight w:val="lightGray"/>
        </w:rPr>
        <w:t>: dt.datetime.strptime(x, </w:t>
      </w:r>
      <w:r w:rsidRPr="005470A8">
        <w:rPr>
          <w:color w:val="CE9178"/>
          <w:highlight w:val="lightGray"/>
        </w:rPr>
        <w:t>'%Y-%m-</w:t>
      </w:r>
      <w:r w:rsidRPr="005470A8">
        <w:rPr>
          <w:color w:val="569CD6"/>
          <w:highlight w:val="lightGray"/>
        </w:rPr>
        <w:t>%d</w:t>
      </w:r>
      <w:r w:rsidRPr="005470A8">
        <w:rPr>
          <w:color w:val="CE9178"/>
          <w:highlight w:val="lightGray"/>
        </w:rPr>
        <w:t> %H:%M:%S'</w:t>
      </w:r>
      <w:r w:rsidRPr="005470A8">
        <w:rPr>
          <w:highlight w:val="lightGray"/>
        </w:rPr>
        <w:t>) </w:t>
      </w:r>
      <w:r w:rsidRPr="005470A8">
        <w:rPr>
          <w:color w:val="C586C0"/>
          <w:highlight w:val="lightGray"/>
        </w:rPr>
        <w:t>if</w:t>
      </w:r>
      <w:r w:rsidRPr="005470A8">
        <w:rPr>
          <w:highlight w:val="lightGray"/>
        </w:rPr>
        <w:t> (x</w:t>
      </w:r>
      <w:r w:rsidRPr="005470A8">
        <w:rPr>
          <w:color w:val="D4D4D4"/>
          <w:highlight w:val="lightGray"/>
        </w:rPr>
        <w:t>!=</w:t>
      </w:r>
      <w:r w:rsidRPr="005470A8">
        <w:rPr>
          <w:color w:val="569CD6"/>
          <w:highlight w:val="lightGray"/>
        </w:rPr>
        <w:t>None</w:t>
      </w:r>
      <w:r w:rsidRPr="005470A8">
        <w:rPr>
          <w:highlight w:val="lightGray"/>
        </w:rPr>
        <w:t>) </w:t>
      </w:r>
      <w:r w:rsidRPr="005470A8">
        <w:rPr>
          <w:color w:val="C586C0"/>
          <w:highlight w:val="lightGray"/>
        </w:rPr>
        <w:t>else</w:t>
      </w:r>
      <w:r w:rsidRPr="005470A8">
        <w:rPr>
          <w:highlight w:val="lightGray"/>
        </w:rPr>
        <w:t> </w:t>
      </w:r>
      <w:r w:rsidRPr="005470A8">
        <w:rPr>
          <w:color w:val="569CD6"/>
          <w:highlight w:val="lightGray"/>
        </w:rPr>
        <w:t>None</w:t>
      </w:r>
      <w:r w:rsidRPr="005470A8">
        <w:rPr>
          <w:highlight w:val="lightGray"/>
        </w:rPr>
        <w:t>)</w:t>
      </w:r>
    </w:p>
    <w:p w14:paraId="6ABB456C" w14:textId="062F7E25" w:rsidR="000C4413" w:rsidRDefault="000C4413" w:rsidP="000C4413">
      <w:pPr>
        <w:pStyle w:val="BodyText"/>
      </w:pPr>
      <w:r>
        <w:rPr>
          <w:noProof/>
        </w:rPr>
        <w:drawing>
          <wp:inline distT="0" distB="0" distL="0" distR="0" wp14:anchorId="67070F55" wp14:editId="15DCC8AB">
            <wp:extent cx="5943600" cy="279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4BCB" w14:textId="4D7D3CDF" w:rsidR="008D0668" w:rsidRDefault="008D0668" w:rsidP="005470A8">
      <w:pPr>
        <w:pStyle w:val="Heading3"/>
      </w:pPr>
      <w:r>
        <w:t>Create integer value from text (date/time) value</w:t>
      </w:r>
    </w:p>
    <w:p w14:paraId="4C9F53A8" w14:textId="3FD90BB1" w:rsidR="008D0668" w:rsidRDefault="008D0668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4EC9B0"/>
          <w:sz w:val="21"/>
          <w:szCs w:val="21"/>
          <w:highlight w:val="lightGray"/>
        </w:rPr>
        <w:t>int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(x[:x.find(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 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)].replace(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'-'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,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))</w:t>
      </w:r>
    </w:p>
    <w:p w14:paraId="04A25900" w14:textId="6287129B" w:rsidR="000C4413" w:rsidRDefault="000C4413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2E1B0F4" wp14:editId="5A119818">
            <wp:extent cx="5943600" cy="2413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96E1F" w14:textId="07F22D46" w:rsidR="008D0668" w:rsidRDefault="008D0668" w:rsidP="005470A8">
      <w:pPr>
        <w:pStyle w:val="Heading3"/>
      </w:pPr>
      <w:r>
        <w:t>Handling Null values</w:t>
      </w:r>
    </w:p>
    <w:p w14:paraId="224F8E88" w14:textId="0914480C" w:rsidR="000C4413" w:rsidRDefault="000C4413" w:rsidP="008D0668">
      <w:pPr>
        <w:pStyle w:val="BodyText"/>
      </w:pPr>
      <w:r>
        <w:rPr>
          <w:noProof/>
        </w:rPr>
        <w:drawing>
          <wp:inline distT="0" distB="0" distL="0" distR="0" wp14:anchorId="6A1CB65E" wp14:editId="50E4EA1C">
            <wp:extent cx="5943600" cy="260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331F6" w14:textId="77777777" w:rsidR="008D0668" w:rsidRDefault="008D0668" w:rsidP="005470A8">
      <w:pPr>
        <w:pStyle w:val="Heading3"/>
      </w:pPr>
      <w:r>
        <w:t>Create Integer value from Date:</w:t>
      </w:r>
    </w:p>
    <w:p w14:paraId="3920B609" w14:textId="713BB0FD" w:rsidR="008D0668" w:rsidRDefault="008D0668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4EC9B0"/>
          <w:sz w:val="21"/>
          <w:szCs w:val="21"/>
          <w:highlight w:val="lightGray"/>
        </w:rPr>
        <w:t>int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(x.strftime(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'%Y%m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  <w:highlight w:val="lightGray"/>
        </w:rPr>
        <w:t>%d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  <w:highlight w:val="lightGray"/>
        </w:rPr>
        <w:t>'</w:t>
      </w:r>
      <w:r w:rsidRPr="005470A8">
        <w:rPr>
          <w:rFonts w:ascii="Consolas" w:eastAsia="Times New Roman" w:hAnsi="Consolas" w:cs="Times New Roman"/>
          <w:color w:val="000000"/>
          <w:sz w:val="21"/>
          <w:szCs w:val="21"/>
          <w:highlight w:val="lightGray"/>
        </w:rPr>
        <w:t>))</w:t>
      </w:r>
    </w:p>
    <w:p w14:paraId="1A01C13D" w14:textId="02AC88A0" w:rsidR="000C4413" w:rsidRDefault="000C4413" w:rsidP="008D0668">
      <w:pPr>
        <w:pStyle w:val="BodyTex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002068B" wp14:editId="58C1C09D">
            <wp:extent cx="5937250" cy="1397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D1C5" w14:textId="497E4FF5" w:rsidR="005470A8" w:rsidRDefault="005470A8" w:rsidP="005470A8">
      <w:pPr>
        <w:pStyle w:val="Heading2"/>
      </w:pPr>
      <w:r>
        <w:t>Date Dimension Table</w:t>
      </w:r>
    </w:p>
    <w:p w14:paraId="0DCE3E14" w14:textId="0C741591" w:rsidR="005470A8" w:rsidRDefault="005470A8" w:rsidP="005470A8">
      <w:pPr>
        <w:pStyle w:val="BodyText"/>
      </w:pPr>
      <w:r>
        <w:t xml:space="preserve">The date dimension table was created as a tool to perform period-analysis using sql.  </w:t>
      </w:r>
    </w:p>
    <w:p w14:paraId="5C6C1EA9" w14:textId="30A9F8CC" w:rsidR="005470A8" w:rsidRDefault="00A16FC7" w:rsidP="005470A8">
      <w:pPr>
        <w:pStyle w:val="BodyText"/>
      </w:pPr>
      <w:r>
        <w:t>Awesome c</w:t>
      </w:r>
      <w:r w:rsidR="005470A8">
        <w:t>ode</w:t>
      </w:r>
      <w:r>
        <w:t xml:space="preserve"> ahead</w:t>
      </w:r>
      <w:r w:rsidR="005470A8">
        <w:t>:</w:t>
      </w:r>
    </w:p>
    <w:p w14:paraId="501E30B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 script to create the date dimension*/</w:t>
      </w:r>
    </w:p>
    <w:p w14:paraId="313EE3C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B4E4D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DROP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BCEC7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9816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</w:p>
    <w:p w14:paraId="597722C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4A7D8FE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06241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A3C01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BIGINT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D8A4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day_suffix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7F722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4C301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DECDD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8B438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AAD2F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6CDCD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6044D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3EFE0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week_of_year_iso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A3EBF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9F6C7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F1205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month_name_abbreviated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1773B2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2482E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VARCHAR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BEEC5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7E0C0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29FCEB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C942F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1A5EA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AD7573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67F754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2C2D6A0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B07A9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5BAAC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FB274E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mmddyyyy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3C4E2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weekend_indr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BOOLEAN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108F5F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744EFD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2C92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ALTER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ADD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CONSTRAINT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d_date_date_dim_id_pk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7DC9FA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5E7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INDEX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d_date_date_actual_idx</w:t>
      </w:r>
    </w:p>
    <w:p w14:paraId="5FFC0DF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ON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date_dim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B024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6AB60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COMMIT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D75A5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2271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INSERT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INTO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</w:t>
      </w:r>
    </w:p>
    <w:p w14:paraId="58930CA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'yyyymmdd'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date_dim_id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5A28D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DD410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epoch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13A41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'fmDDth'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day_suffix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48B19A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646CA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A8C04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E4F81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0EB98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DOY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F0B08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B1439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7B178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'"-W"IW-'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week_of_year_iso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4272CE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3B1D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AF0610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month_name_abbreviated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C832E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56639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2E37B29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'1Q-'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CADB57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'2Q-'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4D70F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'3Q-'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F2D3A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=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'4Q-'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5AF4C91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quarter_name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1943C6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year_actual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49C864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99666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last_day_of_week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5FAD24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6247C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'1 MONTH - 1 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last_day_of_month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9085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B71EA6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DATE_TRUNC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'quarter'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INTERVAL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'3 MONTH - 1 day'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last_day_of_quarter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39D0AD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'-01-01'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'YYYY-MM-DD'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first_day_of_year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07483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'-12-31'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'YYYY-MM-DD'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last_day_of_year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6AA89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'mmyyyy'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D1B82A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TO_CHAR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'mmddyyyy'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mmddyyyy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92F5E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CASE</w:t>
      </w:r>
    </w:p>
    <w:p w14:paraId="59F0862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WHEN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EXTRACT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ISODOW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7B5804F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7AC4A19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weekend_indr</w:t>
      </w:r>
    </w:p>
    <w:p w14:paraId="64793BA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19F38A35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/*2015-01-01 is the start day of the date dimension */</w:t>
      </w:r>
    </w:p>
    <w:p w14:paraId="2F09E0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CE9178"/>
          <w:sz w:val="21"/>
          <w:szCs w:val="21"/>
        </w:rPr>
        <w:t>'2015-01-01'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datum</w:t>
      </w:r>
    </w:p>
    <w:p w14:paraId="28FF38BB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/* 2000 numberis the number of days to generate. </w:t>
      </w:r>
    </w:p>
    <w:p w14:paraId="62302CC2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6A9955"/>
          <w:sz w:val="21"/>
          <w:szCs w:val="21"/>
        </w:rPr>
        <w:t>    GENERATE_SERIES(0, 2000) */</w:t>
      </w:r>
    </w:p>
    <w:p w14:paraId="6D31EB9C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GENERATE_SERIES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DCDCAA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28B76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GROUP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SEQUENCE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5470A8">
        <w:rPr>
          <w:rFonts w:ascii="Consolas" w:eastAsia="Times New Roman" w:hAnsi="Consolas" w:cs="Times New Roman"/>
          <w:color w:val="9CDCFE"/>
          <w:sz w:val="21"/>
          <w:szCs w:val="21"/>
        </w:rPr>
        <w:t>DQ</w:t>
      </w:r>
    </w:p>
    <w:p w14:paraId="4810F4CF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ORDER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t>BY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470A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8C95D8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D67D9" w14:textId="77777777" w:rsidR="005470A8" w:rsidRPr="005470A8" w:rsidRDefault="005470A8" w:rsidP="005470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470A8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COMMIT</w:t>
      </w:r>
      <w:r w:rsidRPr="005470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380CDB" w14:textId="49D57365" w:rsidR="0011151B" w:rsidRDefault="0011151B" w:rsidP="0011151B">
      <w:pPr>
        <w:pStyle w:val="Heading2"/>
      </w:pPr>
      <w:r>
        <w:t>Triggers</w:t>
      </w:r>
    </w:p>
    <w:p w14:paraId="03541754" w14:textId="6A0BDDAB" w:rsidR="0011151B" w:rsidRDefault="00A16FC7" w:rsidP="00A16FC7">
      <w:r>
        <w:t>To track creation and update data for every table, a trigger script was created.  Trigger scripts can be created in the Trigger function in Schemas</w:t>
      </w:r>
      <w:r w:rsidR="007A5054">
        <w:t>, and then added to all applicable tables (right click on table name -&gt; create -&gt;trigger).</w:t>
      </w:r>
    </w:p>
    <w:p w14:paraId="0D8C8294" w14:textId="77777777" w:rsidR="00A16FC7" w:rsidRDefault="00A16FC7" w:rsidP="00A16FC7"/>
    <w:p w14:paraId="0E54943A" w14:textId="526F486A" w:rsidR="00A16FC7" w:rsidRDefault="00A16FC7" w:rsidP="00A16FC7">
      <w:r w:rsidRPr="00A16FC7">
        <w:rPr>
          <w:noProof/>
        </w:rPr>
        <w:drawing>
          <wp:inline distT="0" distB="0" distL="0" distR="0" wp14:anchorId="0720D43A" wp14:editId="117A694C">
            <wp:extent cx="3124361" cy="33910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24361" cy="3391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ED0B" w14:textId="71CBA622" w:rsidR="00A16FC7" w:rsidRDefault="00A16FC7" w:rsidP="00A16FC7">
      <w:r>
        <w:t>Awesome code ahead:</w:t>
      </w:r>
    </w:p>
    <w:p w14:paraId="185AD74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- FUNCTION: public.update_row_modified_function_()</w:t>
      </w:r>
    </w:p>
    <w:p w14:paraId="7001F58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35B02A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6A9955"/>
          <w:sz w:val="21"/>
          <w:szCs w:val="21"/>
        </w:rPr>
        <w:t>-- DROP FUNCTION public.update_row_modified_function_();</w:t>
      </w:r>
    </w:p>
    <w:p w14:paraId="24B3E6A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A401F0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FUNCTION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public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FC7">
        <w:rPr>
          <w:rFonts w:ascii="Consolas" w:eastAsia="Times New Roman" w:hAnsi="Consolas" w:cs="Times New Roman"/>
          <w:color w:val="DCDCAA"/>
          <w:sz w:val="21"/>
          <w:szCs w:val="21"/>
        </w:rPr>
        <w:t>update_row_modified_function_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2EB1E4B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RETURNS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trigger</w:t>
      </w:r>
    </w:p>
    <w:p w14:paraId="50F5EF5F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'plpgsql'</w:t>
      </w:r>
    </w:p>
    <w:p w14:paraId="05ECFE56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COST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</w:p>
    <w:p w14:paraId="6FE5CF27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VOLATILE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LEAKPROOF</w:t>
      </w:r>
    </w:p>
    <w:p w14:paraId="5E4907E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$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</w:p>
    <w:p w14:paraId="32C1D33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50D0765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TG_OP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'INSERT'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THEN</w:t>
      </w:r>
    </w:p>
    <w:p w14:paraId="6859AD04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NEW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16FC7">
        <w:rPr>
          <w:rFonts w:ascii="Consolas" w:eastAsia="Times New Roman" w:hAnsi="Consolas" w:cs="Times New Roman"/>
          <w:color w:val="9CDCFE"/>
          <w:sz w:val="21"/>
          <w:szCs w:val="21"/>
        </w:rPr>
        <w:t>create_date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CURRENT_TIMESTAMP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16FC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F6D7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NEW.created_by = CURRENT_USER;</w:t>
      </w:r>
    </w:p>
    <w:p w14:paraId="292811A1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RETURN NEW;</w:t>
      </w:r>
    </w:p>
    <w:p w14:paraId="01391054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D4D4D4"/>
          <w:sz w:val="21"/>
          <w:szCs w:val="21"/>
        </w:rPr>
        <w:t>ELSIF TG_OP = '</w:t>
      </w:r>
      <w:r w:rsidRPr="00A16FC7">
        <w:rPr>
          <w:rFonts w:ascii="Consolas" w:eastAsia="Times New Roman" w:hAnsi="Consolas" w:cs="Times New Roman"/>
          <w:color w:val="569CD6"/>
          <w:sz w:val="21"/>
          <w:szCs w:val="21"/>
        </w:rPr>
        <w:t>UPDATE</w:t>
      </w: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' THEN</w:t>
      </w:r>
    </w:p>
    <w:p w14:paraId="05341AE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NEW.changed_date = CURRENT_TIMESTAMP(0);</w:t>
      </w:r>
    </w:p>
    <w:p w14:paraId="3AF87565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NEW.changed_by = CURRENT_USER;</w:t>
      </w:r>
    </w:p>
    <w:p w14:paraId="68BC7D7C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RETURN NEW;</w:t>
      </w:r>
    </w:p>
    <w:p w14:paraId="2226FE2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END IF;</w:t>
      </w:r>
    </w:p>
    <w:p w14:paraId="4CF1CF0D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END;</w:t>
      </w:r>
    </w:p>
    <w:p w14:paraId="73A1033B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$BODY$;</w:t>
      </w:r>
    </w:p>
    <w:p w14:paraId="0305E2A7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4C9A8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ALTER FUNCTION public.update_row_modified_function_()</w:t>
      </w:r>
    </w:p>
    <w:p w14:paraId="6548F338" w14:textId="77777777" w:rsidR="00A16FC7" w:rsidRPr="00A16FC7" w:rsidRDefault="00A16FC7" w:rsidP="00A16FC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16FC7">
        <w:rPr>
          <w:rFonts w:ascii="Consolas" w:eastAsia="Times New Roman" w:hAnsi="Consolas" w:cs="Times New Roman"/>
          <w:color w:val="CE9178"/>
          <w:sz w:val="21"/>
          <w:szCs w:val="21"/>
        </w:rPr>
        <w:t>    OWNER TO postgres;</w:t>
      </w:r>
    </w:p>
    <w:p w14:paraId="2CB15FBD" w14:textId="77777777" w:rsidR="00A16FC7" w:rsidRDefault="00A16FC7" w:rsidP="00A16FC7"/>
    <w:p w14:paraId="42560284" w14:textId="54509AA7" w:rsidR="0011151B" w:rsidRDefault="00A16FC7" w:rsidP="007A5054">
      <w:pPr>
        <w:pStyle w:val="Heading2"/>
      </w:pPr>
      <w:r>
        <w:t xml:space="preserve">Time to </w:t>
      </w:r>
      <w:r w:rsidR="007A5054" w:rsidRPr="007A5054">
        <w:rPr>
          <w:strike/>
        </w:rPr>
        <w:t>code</w:t>
      </w:r>
      <w:r w:rsidR="007A5054">
        <w:t xml:space="preserve"> </w:t>
      </w:r>
      <w:r>
        <w:t>play</w:t>
      </w:r>
      <w:r w:rsidR="007A5054">
        <w:t>!</w:t>
      </w:r>
    </w:p>
    <w:p w14:paraId="3349E28B" w14:textId="6CB92100" w:rsidR="003B72AC" w:rsidRDefault="003B72AC" w:rsidP="003B72AC">
      <w:r>
        <w:t>This simple query looks a the top products:</w:t>
      </w:r>
    </w:p>
    <w:p w14:paraId="1533EB99" w14:textId="77777777" w:rsidR="003B72AC" w:rsidRPr="003B72AC" w:rsidRDefault="003B72AC" w:rsidP="003B72AC"/>
    <w:p w14:paraId="1752BF66" w14:textId="3AA46BA1" w:rsidR="003B72AC" w:rsidRDefault="003B72AC" w:rsidP="003B72AC">
      <w:r>
        <w:rPr>
          <w:noProof/>
        </w:rPr>
        <w:drawing>
          <wp:inline distT="0" distB="0" distL="0" distR="0" wp14:anchorId="34A05ED7" wp14:editId="541659B2">
            <wp:extent cx="5943600" cy="4864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1CA0B" w14:textId="77777777" w:rsidR="003B72AC" w:rsidRDefault="003B72AC" w:rsidP="003B72AC"/>
    <w:p w14:paraId="6566A4AF" w14:textId="77777777" w:rsidR="003B72AC" w:rsidRPr="003B72AC" w:rsidRDefault="003B72AC" w:rsidP="003B72AC"/>
    <w:p w14:paraId="2C6B51E8" w14:textId="5C63300C" w:rsidR="007A5054" w:rsidRDefault="003B72AC" w:rsidP="007A5054">
      <w:r>
        <w:t xml:space="preserve">Wonna’ try?  </w:t>
      </w:r>
      <w:r w:rsidR="007A5054">
        <w:t>Check it out at:</w:t>
      </w:r>
    </w:p>
    <w:p w14:paraId="4029CBF0" w14:textId="5FB75789" w:rsidR="007A5054" w:rsidRPr="007A5054" w:rsidRDefault="007A5054" w:rsidP="007A5054">
      <w:r w:rsidRPr="007A5054">
        <w:t>https://github.com/nt1983/Team-A-Kaggle_Brazilian_E_commerce.git</w:t>
      </w:r>
    </w:p>
    <w:p w14:paraId="5F8DA8F4" w14:textId="77777777" w:rsidR="007A5054" w:rsidRDefault="007A5054" w:rsidP="00B7244E"/>
    <w:p w14:paraId="4573B472" w14:textId="3BA976BE" w:rsidR="00F4158E" w:rsidRDefault="00F4158E" w:rsidP="00AE24E0">
      <w:pPr>
        <w:pStyle w:val="Heading1"/>
      </w:pPr>
      <w:r>
        <w:lastRenderedPageBreak/>
        <w:t>Data Warehouse</w:t>
      </w:r>
    </w:p>
    <w:p w14:paraId="112C1F36" w14:textId="0634CC0F" w:rsidR="00DC35D2" w:rsidRDefault="00DC35D2" w:rsidP="00DC35D2">
      <w:pPr>
        <w:pStyle w:val="Caption"/>
        <w:keepNext/>
      </w:pPr>
      <w:r>
        <w:t xml:space="preserve">Figure </w:t>
      </w:r>
      <w:r w:rsidR="009D34CD">
        <w:fldChar w:fldCharType="begin"/>
      </w:r>
      <w:r w:rsidR="009D34CD">
        <w:instrText xml:space="preserve"> SEQ Figure \* ARABIC </w:instrText>
      </w:r>
      <w:r w:rsidR="009D34CD">
        <w:fldChar w:fldCharType="separate"/>
      </w:r>
      <w:r>
        <w:rPr>
          <w:noProof/>
        </w:rPr>
        <w:t>1</w:t>
      </w:r>
      <w:r w:rsidR="009D34CD">
        <w:rPr>
          <w:noProof/>
        </w:rPr>
        <w:fldChar w:fldCharType="end"/>
      </w:r>
      <w:r>
        <w:t>: Schema</w:t>
      </w:r>
    </w:p>
    <w:p w14:paraId="179D18E7" w14:textId="12A9B4E0" w:rsidR="00DC35D2" w:rsidRDefault="00DC35D2" w:rsidP="00DC35D2">
      <w:pPr>
        <w:pStyle w:val="NormalWhite"/>
      </w:pPr>
      <w:r>
        <w:rPr>
          <w:noProof/>
        </w:rPr>
        <w:drawing>
          <wp:inline distT="0" distB="0" distL="0" distR="0" wp14:anchorId="1AA28BC1" wp14:editId="29C8A32A">
            <wp:extent cx="5772447" cy="4769095"/>
            <wp:effectExtent l="0" t="0" r="0" b="0"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447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A3C2" w14:textId="77777777" w:rsidR="00DC35D2" w:rsidRPr="00DC35D2" w:rsidRDefault="00DC35D2" w:rsidP="00DC35D2"/>
    <w:p w14:paraId="5720066E" w14:textId="495DBF48" w:rsidR="00F4158E" w:rsidRDefault="00F4158E" w:rsidP="00F4158E">
      <w:pPr>
        <w:pStyle w:val="Caption"/>
        <w:keepNext/>
      </w:pPr>
      <w:r>
        <w:lastRenderedPageBreak/>
        <w:t xml:space="preserve">Figure </w:t>
      </w:r>
      <w:r w:rsidR="009D34CD">
        <w:fldChar w:fldCharType="begin"/>
      </w:r>
      <w:r w:rsidR="009D34CD">
        <w:instrText xml:space="preserve"> SEQ Figure \* ARABIC </w:instrText>
      </w:r>
      <w:r w:rsidR="009D34CD">
        <w:fldChar w:fldCharType="separate"/>
      </w:r>
      <w:r w:rsidR="00DC35D2">
        <w:rPr>
          <w:noProof/>
        </w:rPr>
        <w:t>2</w:t>
      </w:r>
      <w:r w:rsidR="009D34CD">
        <w:rPr>
          <w:noProof/>
        </w:rPr>
        <w:fldChar w:fldCharType="end"/>
      </w:r>
      <w:r>
        <w:t>: Data Schema for Brazilian E-Commerce Public Dataset</w:t>
      </w:r>
    </w:p>
    <w:p w14:paraId="61835D78" w14:textId="0D65306C" w:rsidR="00F4158E" w:rsidRDefault="00F4158E" w:rsidP="00DC35D2">
      <w:pPr>
        <w:pStyle w:val="NormalWhite"/>
      </w:pPr>
      <w:r>
        <w:rPr>
          <w:noProof/>
        </w:rPr>
        <w:drawing>
          <wp:inline distT="0" distB="0" distL="0" distR="0" wp14:anchorId="182E5E51" wp14:editId="23A39371">
            <wp:extent cx="5303520" cy="3190611"/>
            <wp:effectExtent l="0" t="0" r="0" b="0"/>
            <wp:docPr id="25" name="Picture 25" descr="Data Sc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 Schema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87" cy="3194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F4FC9" w14:textId="44D6D6A8" w:rsidR="00F4158E" w:rsidRDefault="00F4158E" w:rsidP="00F4158E">
      <w:pPr>
        <w:rPr>
          <w:sz w:val="18"/>
          <w:szCs w:val="20"/>
        </w:rPr>
      </w:pPr>
      <w:r w:rsidRPr="00F4158E">
        <w:rPr>
          <w:sz w:val="18"/>
          <w:szCs w:val="20"/>
        </w:rPr>
        <w:t xml:space="preserve">Source: </w:t>
      </w:r>
      <w:hyperlink r:id="rId27" w:history="1">
        <w:r w:rsidRPr="007B4479">
          <w:rPr>
            <w:rStyle w:val="Hyperlink"/>
            <w:sz w:val="18"/>
            <w:szCs w:val="20"/>
          </w:rPr>
          <w:t>https://www.kaggle.com/olistbr/brazilian-ecommerce</w:t>
        </w:r>
      </w:hyperlink>
    </w:p>
    <w:p w14:paraId="00F5BDAE" w14:textId="77777777" w:rsidR="00F4158E" w:rsidRDefault="00F4158E" w:rsidP="00F4158E">
      <w:pPr>
        <w:rPr>
          <w:sz w:val="18"/>
          <w:szCs w:val="20"/>
        </w:rPr>
      </w:pPr>
    </w:p>
    <w:p w14:paraId="01ECCFF5" w14:textId="44F0A450" w:rsidR="00F4158E" w:rsidRDefault="00F4158E" w:rsidP="00F4158E">
      <w:pPr>
        <w:pStyle w:val="Caption"/>
        <w:keepNext/>
        <w:jc w:val="both"/>
      </w:pPr>
      <w:r>
        <w:t xml:space="preserve">Figure </w:t>
      </w:r>
      <w:r w:rsidR="009D34CD">
        <w:fldChar w:fldCharType="begin"/>
      </w:r>
      <w:r w:rsidR="009D34CD">
        <w:instrText xml:space="preserve"> SEQ Figure \* ARABIC </w:instrText>
      </w:r>
      <w:r w:rsidR="009D34CD">
        <w:fldChar w:fldCharType="separate"/>
      </w:r>
      <w:r w:rsidR="00DC35D2">
        <w:rPr>
          <w:noProof/>
        </w:rPr>
        <w:t>3</w:t>
      </w:r>
      <w:r w:rsidR="009D34CD">
        <w:rPr>
          <w:noProof/>
        </w:rPr>
        <w:fldChar w:fldCharType="end"/>
      </w:r>
      <w:r>
        <w:t>: Data Schema for Marketing Funnel Dataset</w:t>
      </w:r>
    </w:p>
    <w:p w14:paraId="22095B30" w14:textId="6B28EEC6" w:rsidR="00F4158E" w:rsidRPr="00F4158E" w:rsidRDefault="00F4158E" w:rsidP="00DC35D2">
      <w:pPr>
        <w:pStyle w:val="NormalWhite"/>
        <w:rPr>
          <w:sz w:val="18"/>
          <w:szCs w:val="18"/>
        </w:rPr>
      </w:pPr>
      <w:r>
        <w:rPr>
          <w:noProof/>
        </w:rPr>
        <w:drawing>
          <wp:inline distT="0" distB="0" distL="0" distR="0" wp14:anchorId="2C4A4A3F" wp14:editId="2E15230D">
            <wp:extent cx="4773201" cy="2514600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39" cy="25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158E">
        <w:rPr>
          <w:sz w:val="18"/>
          <w:szCs w:val="18"/>
        </w:rPr>
        <w:t>Source: https://www.kaggle.com/olistbr/marketing-funnel-olist/home</w:t>
      </w:r>
    </w:p>
    <w:p w14:paraId="7B9B621C" w14:textId="77777777" w:rsidR="00F4158E" w:rsidRPr="00F4158E" w:rsidRDefault="00F4158E" w:rsidP="00F4158E">
      <w:pPr>
        <w:pStyle w:val="BodyText"/>
      </w:pPr>
    </w:p>
    <w:p w14:paraId="1F69D3C2" w14:textId="77777777" w:rsidR="00855178" w:rsidRPr="00C3569F" w:rsidRDefault="00855178" w:rsidP="00AE24E0">
      <w:pPr>
        <w:pStyle w:val="Heading1"/>
      </w:pPr>
      <w:r>
        <w:lastRenderedPageBreak/>
        <w:t>Issues Encountered</w:t>
      </w:r>
    </w:p>
    <w:p w14:paraId="39ED7C03" w14:textId="77777777" w:rsidR="00855178" w:rsidRPr="00F74F95" w:rsidRDefault="00855178" w:rsidP="00271CAD">
      <w:pPr>
        <w:pStyle w:val="Heading2"/>
      </w:pPr>
      <w:r>
        <w:t>Source Files</w:t>
      </w:r>
    </w:p>
    <w:p w14:paraId="66BB6451" w14:textId="77777777" w:rsidR="00855178" w:rsidRDefault="00855178" w:rsidP="00370233">
      <w:pPr>
        <w:spacing w:before="240" w:after="240"/>
      </w:pPr>
      <w:r>
        <w:t xml:space="preserve">Source files were read only, so the SQL server could not read the data.  </w:t>
      </w:r>
    </w:p>
    <w:p w14:paraId="3E04607A" w14:textId="77777777" w:rsidR="00855178" w:rsidRPr="00370233" w:rsidRDefault="00855178" w:rsidP="000C4413">
      <w:pPr>
        <w:pStyle w:val="Heading3"/>
      </w:pPr>
      <w:r w:rsidRPr="00370233">
        <w:t xml:space="preserve">Solution: </w:t>
      </w:r>
    </w:p>
    <w:p w14:paraId="48F5F51F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Right click on file name</w:t>
      </w:r>
    </w:p>
    <w:p w14:paraId="1EC98712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Go to security tab</w:t>
      </w:r>
    </w:p>
    <w:p w14:paraId="344F8B17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Add Everyone to usernames</w:t>
      </w:r>
    </w:p>
    <w:p w14:paraId="6A97CB1E" w14:textId="77777777" w:rsidR="00855178" w:rsidRDefault="00855178" w:rsidP="00370233">
      <w:pPr>
        <w:pStyle w:val="ListParagraph"/>
        <w:numPr>
          <w:ilvl w:val="0"/>
          <w:numId w:val="23"/>
        </w:numPr>
        <w:spacing w:before="120" w:after="120"/>
        <w:contextualSpacing w:val="0"/>
      </w:pPr>
      <w:r>
        <w:t>Change permissions to allow for all</w:t>
      </w:r>
    </w:p>
    <w:p w14:paraId="5C582EF7" w14:textId="77777777" w:rsidR="00855178" w:rsidRDefault="00855178" w:rsidP="00370233">
      <w:pPr>
        <w:pStyle w:val="BodyText"/>
      </w:pPr>
      <w:r>
        <w:t xml:space="preserve">Note: Pushing and pulling from Github may reverse these property-settings.  </w:t>
      </w:r>
    </w:p>
    <w:p w14:paraId="57A3BFF9" w14:textId="3B4188A9" w:rsidR="00855178" w:rsidRDefault="00855178" w:rsidP="00370233">
      <w:pPr>
        <w:pStyle w:val="Heading2"/>
      </w:pPr>
      <w:r>
        <w:t>Github</w:t>
      </w:r>
    </w:p>
    <w:p w14:paraId="40089996" w14:textId="77777777" w:rsidR="00855178" w:rsidRDefault="00855178" w:rsidP="005074A5">
      <w:pPr>
        <w:pStyle w:val="BodyText"/>
      </w:pPr>
      <w:r>
        <w:t xml:space="preserve">An empty .git file caused fatal push and pull errors for a team member.  This file was located in the root of the C-drive and had to be deleted in order for git to resume normal functionality for that team member.  </w:t>
      </w:r>
    </w:p>
    <w:sectPr w:rsidR="00855178" w:rsidSect="00AE24E0">
      <w:type w:val="continuous"/>
      <w:pgSz w:w="12240" w:h="15840" w:code="1"/>
      <w:pgMar w:top="1080" w:right="1440" w:bottom="1440" w:left="1440" w:header="28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98164" w14:textId="77777777" w:rsidR="009D34CD" w:rsidRDefault="009D34CD" w:rsidP="00B7244E">
      <w:r>
        <w:separator/>
      </w:r>
    </w:p>
  </w:endnote>
  <w:endnote w:type="continuationSeparator" w:id="0">
    <w:p w14:paraId="76FF4C6A" w14:textId="77777777" w:rsidR="009D34CD" w:rsidRDefault="009D34CD" w:rsidP="00B724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72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620" w:firstRow="1" w:lastRow="0" w:firstColumn="0" w:lastColumn="0" w:noHBand="1" w:noVBand="1"/>
    </w:tblPr>
    <w:tblGrid>
      <w:gridCol w:w="7200"/>
      <w:gridCol w:w="2520"/>
    </w:tblGrid>
    <w:tr w:rsidR="005470A8" w14:paraId="53E1975A" w14:textId="77777777" w:rsidTr="00855178">
      <w:trPr>
        <w:trHeight w:val="628"/>
      </w:trPr>
      <w:tc>
        <w:tcPr>
          <w:tcW w:w="7200" w:type="dxa"/>
          <w:shd w:val="clear" w:color="auto" w:fill="FFFFFF" w:themeFill="background1"/>
          <w:vAlign w:val="center"/>
        </w:tcPr>
        <w:p w14:paraId="1D841D36" w14:textId="58B22E02" w:rsidR="005470A8" w:rsidRPr="002324B6" w:rsidRDefault="000C6B98" w:rsidP="00B7244E">
          <w:pPr>
            <w:pStyle w:val="Footer"/>
            <w:rPr>
              <w:i/>
              <w:iCs/>
            </w:rPr>
          </w:pPr>
          <w:fldSimple w:instr=" STYLEREF  Title  \* MERGEFORMAT ">
            <w:r w:rsidR="005B6D38">
              <w:rPr>
                <w:noProof/>
              </w:rPr>
              <w:t>Brazilian E-Commerce</w:t>
            </w:r>
          </w:fldSimple>
          <w:r w:rsidR="005470A8">
            <w:t xml:space="preserve"> | </w:t>
          </w:r>
          <w:fldSimple w:instr=" STYLEREF  Subtitle  \* MERGEFORMAT ">
            <w:r w:rsidR="005B6D38">
              <w:rPr>
                <w:noProof/>
              </w:rPr>
              <w:t>Final Report for ETL Project</w:t>
            </w:r>
          </w:fldSimple>
        </w:p>
      </w:tc>
      <w:tc>
        <w:tcPr>
          <w:tcW w:w="2520" w:type="dxa"/>
          <w:shd w:val="clear" w:color="auto" w:fill="FFFFFF" w:themeFill="background1"/>
          <w:vAlign w:val="center"/>
        </w:tcPr>
        <w:sdt>
          <w:sdtPr>
            <w:rPr>
              <w:rStyle w:val="PageNumber"/>
            </w:rPr>
            <w:id w:val="396635694"/>
            <w:docPartObj>
              <w:docPartGallery w:val="Page Numbers (Bottom of Page)"/>
              <w:docPartUnique/>
            </w:docPartObj>
          </w:sdtPr>
          <w:sdtEndPr>
            <w:rPr>
              <w:rStyle w:val="PageNumber"/>
            </w:rPr>
          </w:sdtEndPr>
          <w:sdtContent>
            <w:p w14:paraId="646D65A7" w14:textId="77777777" w:rsidR="005470A8" w:rsidRPr="00F705BA" w:rsidRDefault="005470A8" w:rsidP="002A5BA5">
              <w:pPr>
                <w:pStyle w:val="Footer"/>
                <w:jc w:val="right"/>
              </w:pPr>
              <w:r w:rsidRPr="00F705BA">
                <w:rPr>
                  <w:rStyle w:val="PageNumber"/>
                  <w:szCs w:val="20"/>
                </w:rPr>
                <w:fldChar w:fldCharType="begin"/>
              </w:r>
              <w:r w:rsidRPr="00F705BA">
                <w:rPr>
                  <w:rStyle w:val="PageNumber"/>
                  <w:szCs w:val="20"/>
                </w:rPr>
                <w:instrText xml:space="preserve"> PAGE </w:instrText>
              </w:r>
              <w:r w:rsidRPr="00F705BA">
                <w:rPr>
                  <w:rStyle w:val="PageNumber"/>
                  <w:szCs w:val="20"/>
                </w:rPr>
                <w:fldChar w:fldCharType="separate"/>
              </w:r>
              <w:r>
                <w:rPr>
                  <w:rStyle w:val="PageNumber"/>
                  <w:noProof/>
                  <w:szCs w:val="20"/>
                </w:rPr>
                <w:t>6</w:t>
              </w:r>
              <w:r w:rsidRPr="00F705BA">
                <w:rPr>
                  <w:rStyle w:val="PageNumber"/>
                  <w:szCs w:val="20"/>
                </w:rPr>
                <w:fldChar w:fldCharType="end"/>
              </w:r>
            </w:p>
          </w:sdtContent>
        </w:sdt>
      </w:tc>
    </w:tr>
  </w:tbl>
  <w:p w14:paraId="10782FD0" w14:textId="77777777" w:rsidR="005470A8" w:rsidRDefault="005470A8" w:rsidP="004140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5E66D8" w14:textId="77777777" w:rsidR="009D34CD" w:rsidRDefault="009D34CD" w:rsidP="00B7244E">
      <w:r>
        <w:separator/>
      </w:r>
    </w:p>
  </w:footnote>
  <w:footnote w:type="continuationSeparator" w:id="0">
    <w:p w14:paraId="03B48EAC" w14:textId="77777777" w:rsidR="009D34CD" w:rsidRDefault="009D34CD" w:rsidP="00B724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0504529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1415C0F" w14:textId="77777777" w:rsidR="005470A8" w:rsidRDefault="005470A8" w:rsidP="00B7244E">
        <w:pPr>
          <w:pStyle w:val="Head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75A416" w14:textId="77777777" w:rsidR="005470A8" w:rsidRDefault="005470A8" w:rsidP="00B724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D6961" w14:textId="77777777" w:rsidR="005470A8" w:rsidRPr="00855178" w:rsidRDefault="005470A8" w:rsidP="00855178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6F602C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47449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E2244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6B8D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B07C2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2E22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98E9F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524E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38C1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AE40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13114"/>
    <w:multiLevelType w:val="hybridMultilevel"/>
    <w:tmpl w:val="6B342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FF1C4B"/>
    <w:multiLevelType w:val="hybridMultilevel"/>
    <w:tmpl w:val="41DCE9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3D452F"/>
    <w:multiLevelType w:val="hybridMultilevel"/>
    <w:tmpl w:val="B8762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983D53"/>
    <w:multiLevelType w:val="multilevel"/>
    <w:tmpl w:val="BBCCF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21F3D77"/>
    <w:multiLevelType w:val="hybridMultilevel"/>
    <w:tmpl w:val="776A8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117996"/>
    <w:multiLevelType w:val="hybridMultilevel"/>
    <w:tmpl w:val="6526CF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CF074A"/>
    <w:multiLevelType w:val="hybridMultilevel"/>
    <w:tmpl w:val="8D1CE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111DB6"/>
    <w:multiLevelType w:val="hybridMultilevel"/>
    <w:tmpl w:val="FF54F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59126B"/>
    <w:multiLevelType w:val="hybridMultilevel"/>
    <w:tmpl w:val="7584B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A12CEB"/>
    <w:multiLevelType w:val="hybridMultilevel"/>
    <w:tmpl w:val="C6F2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5D4B19"/>
    <w:multiLevelType w:val="hybridMultilevel"/>
    <w:tmpl w:val="6E4E4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520F02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134192"/>
    <w:multiLevelType w:val="hybridMultilevel"/>
    <w:tmpl w:val="89B21C0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1C233A"/>
    <w:multiLevelType w:val="hybridMultilevel"/>
    <w:tmpl w:val="60D2B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F30DED"/>
    <w:multiLevelType w:val="hybridMultilevel"/>
    <w:tmpl w:val="DD68A3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22"/>
  </w:num>
  <w:num w:numId="4">
    <w:abstractNumId w:val="15"/>
  </w:num>
  <w:num w:numId="5">
    <w:abstractNumId w:val="11"/>
  </w:num>
  <w:num w:numId="6">
    <w:abstractNumId w:val="16"/>
  </w:num>
  <w:num w:numId="7">
    <w:abstractNumId w:val="19"/>
  </w:num>
  <w:num w:numId="8">
    <w:abstractNumId w:val="21"/>
  </w:num>
  <w:num w:numId="9">
    <w:abstractNumId w:val="23"/>
  </w:num>
  <w:num w:numId="10">
    <w:abstractNumId w:val="0"/>
  </w:num>
  <w:num w:numId="11">
    <w:abstractNumId w:val="1"/>
  </w:num>
  <w:num w:numId="12">
    <w:abstractNumId w:val="2"/>
  </w:num>
  <w:num w:numId="13">
    <w:abstractNumId w:val="3"/>
  </w:num>
  <w:num w:numId="14">
    <w:abstractNumId w:val="8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9"/>
  </w:num>
  <w:num w:numId="20">
    <w:abstractNumId w:val="14"/>
  </w:num>
  <w:num w:numId="21">
    <w:abstractNumId w:val="20"/>
  </w:num>
  <w:num w:numId="22">
    <w:abstractNumId w:val="12"/>
  </w:num>
  <w:num w:numId="23">
    <w:abstractNumId w:val="1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removePersonalInformation/>
  <w:removeDateAndTime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FF9"/>
    <w:rsid w:val="00000EF7"/>
    <w:rsid w:val="00005EAD"/>
    <w:rsid w:val="00017F7A"/>
    <w:rsid w:val="00020E6F"/>
    <w:rsid w:val="00021216"/>
    <w:rsid w:val="00022EDB"/>
    <w:rsid w:val="000300EF"/>
    <w:rsid w:val="0004136F"/>
    <w:rsid w:val="00044129"/>
    <w:rsid w:val="00047A4E"/>
    <w:rsid w:val="00056B1A"/>
    <w:rsid w:val="00071CB3"/>
    <w:rsid w:val="00072C42"/>
    <w:rsid w:val="00073FC1"/>
    <w:rsid w:val="000749AA"/>
    <w:rsid w:val="000817EE"/>
    <w:rsid w:val="00090800"/>
    <w:rsid w:val="00092BF7"/>
    <w:rsid w:val="00097B3E"/>
    <w:rsid w:val="000B53FE"/>
    <w:rsid w:val="000C02E5"/>
    <w:rsid w:val="000C0C84"/>
    <w:rsid w:val="000C19DD"/>
    <w:rsid w:val="000C2126"/>
    <w:rsid w:val="000C4413"/>
    <w:rsid w:val="000C6B98"/>
    <w:rsid w:val="000D7FD4"/>
    <w:rsid w:val="000E2ADE"/>
    <w:rsid w:val="000E4DDA"/>
    <w:rsid w:val="000E5C71"/>
    <w:rsid w:val="000F426F"/>
    <w:rsid w:val="000F4644"/>
    <w:rsid w:val="00104128"/>
    <w:rsid w:val="0011151B"/>
    <w:rsid w:val="001132E1"/>
    <w:rsid w:val="00116422"/>
    <w:rsid w:val="00125DF8"/>
    <w:rsid w:val="001320AC"/>
    <w:rsid w:val="00134BC2"/>
    <w:rsid w:val="00134EA1"/>
    <w:rsid w:val="00136B70"/>
    <w:rsid w:val="00140206"/>
    <w:rsid w:val="0015019A"/>
    <w:rsid w:val="00153581"/>
    <w:rsid w:val="00155A2A"/>
    <w:rsid w:val="00157746"/>
    <w:rsid w:val="0018213C"/>
    <w:rsid w:val="001840CD"/>
    <w:rsid w:val="001A26FE"/>
    <w:rsid w:val="001A531B"/>
    <w:rsid w:val="001A6F00"/>
    <w:rsid w:val="001B0729"/>
    <w:rsid w:val="001B28D2"/>
    <w:rsid w:val="001D13FE"/>
    <w:rsid w:val="001D1DC4"/>
    <w:rsid w:val="001D2EC5"/>
    <w:rsid w:val="001E70AA"/>
    <w:rsid w:val="001F1356"/>
    <w:rsid w:val="001F3540"/>
    <w:rsid w:val="001F3EDC"/>
    <w:rsid w:val="001F4472"/>
    <w:rsid w:val="001F5CAE"/>
    <w:rsid w:val="00206327"/>
    <w:rsid w:val="00206C67"/>
    <w:rsid w:val="002076EF"/>
    <w:rsid w:val="00225E3D"/>
    <w:rsid w:val="002324B6"/>
    <w:rsid w:val="00233294"/>
    <w:rsid w:val="002340F4"/>
    <w:rsid w:val="00236C25"/>
    <w:rsid w:val="00251DD0"/>
    <w:rsid w:val="00256297"/>
    <w:rsid w:val="00261F11"/>
    <w:rsid w:val="002624F0"/>
    <w:rsid w:val="002664EF"/>
    <w:rsid w:val="00266A61"/>
    <w:rsid w:val="00271CAD"/>
    <w:rsid w:val="00296B35"/>
    <w:rsid w:val="0029769D"/>
    <w:rsid w:val="00297847"/>
    <w:rsid w:val="00297E4C"/>
    <w:rsid w:val="002A0961"/>
    <w:rsid w:val="002A1D0A"/>
    <w:rsid w:val="002A3F50"/>
    <w:rsid w:val="002A5BA5"/>
    <w:rsid w:val="002B3517"/>
    <w:rsid w:val="002B6DDC"/>
    <w:rsid w:val="002B6ED1"/>
    <w:rsid w:val="002C0407"/>
    <w:rsid w:val="002C1524"/>
    <w:rsid w:val="002C3D62"/>
    <w:rsid w:val="002D3E61"/>
    <w:rsid w:val="002D415E"/>
    <w:rsid w:val="002D49C5"/>
    <w:rsid w:val="002E0DDD"/>
    <w:rsid w:val="002E2756"/>
    <w:rsid w:val="002E5244"/>
    <w:rsid w:val="002E5502"/>
    <w:rsid w:val="002E70EC"/>
    <w:rsid w:val="002F16CE"/>
    <w:rsid w:val="002F3F0C"/>
    <w:rsid w:val="002F56B0"/>
    <w:rsid w:val="00315FFC"/>
    <w:rsid w:val="003204B4"/>
    <w:rsid w:val="00321AF3"/>
    <w:rsid w:val="0032399A"/>
    <w:rsid w:val="00324CF6"/>
    <w:rsid w:val="003250EA"/>
    <w:rsid w:val="00333E6A"/>
    <w:rsid w:val="003353A8"/>
    <w:rsid w:val="003361A5"/>
    <w:rsid w:val="0033759B"/>
    <w:rsid w:val="00353FF9"/>
    <w:rsid w:val="003547D1"/>
    <w:rsid w:val="0036302B"/>
    <w:rsid w:val="00370233"/>
    <w:rsid w:val="00371E33"/>
    <w:rsid w:val="0037272C"/>
    <w:rsid w:val="0037798D"/>
    <w:rsid w:val="00384F04"/>
    <w:rsid w:val="00387373"/>
    <w:rsid w:val="00390F1C"/>
    <w:rsid w:val="00391728"/>
    <w:rsid w:val="00392774"/>
    <w:rsid w:val="00394FEC"/>
    <w:rsid w:val="003A10AF"/>
    <w:rsid w:val="003A21CA"/>
    <w:rsid w:val="003B72AC"/>
    <w:rsid w:val="003C7515"/>
    <w:rsid w:val="003D127B"/>
    <w:rsid w:val="003D181F"/>
    <w:rsid w:val="003D5CD3"/>
    <w:rsid w:val="003D630C"/>
    <w:rsid w:val="003F6A04"/>
    <w:rsid w:val="00400A5D"/>
    <w:rsid w:val="00412447"/>
    <w:rsid w:val="0041404F"/>
    <w:rsid w:val="00415473"/>
    <w:rsid w:val="00415D62"/>
    <w:rsid w:val="0042742A"/>
    <w:rsid w:val="00432FF5"/>
    <w:rsid w:val="0043454C"/>
    <w:rsid w:val="00434DEB"/>
    <w:rsid w:val="004370EB"/>
    <w:rsid w:val="004465E6"/>
    <w:rsid w:val="004522CD"/>
    <w:rsid w:val="00452462"/>
    <w:rsid w:val="0046144F"/>
    <w:rsid w:val="00475139"/>
    <w:rsid w:val="00475B12"/>
    <w:rsid w:val="00484CA7"/>
    <w:rsid w:val="00492E30"/>
    <w:rsid w:val="004A090E"/>
    <w:rsid w:val="004A0DED"/>
    <w:rsid w:val="004A6442"/>
    <w:rsid w:val="004B195F"/>
    <w:rsid w:val="004C2B9F"/>
    <w:rsid w:val="004C5908"/>
    <w:rsid w:val="004E0C50"/>
    <w:rsid w:val="004E31F6"/>
    <w:rsid w:val="004E57A1"/>
    <w:rsid w:val="004E5C7F"/>
    <w:rsid w:val="004F6E1B"/>
    <w:rsid w:val="005074A5"/>
    <w:rsid w:val="005107DC"/>
    <w:rsid w:val="00513FBF"/>
    <w:rsid w:val="005178D0"/>
    <w:rsid w:val="00520D2C"/>
    <w:rsid w:val="005221E5"/>
    <w:rsid w:val="005222E1"/>
    <w:rsid w:val="005255E5"/>
    <w:rsid w:val="00530530"/>
    <w:rsid w:val="005309AF"/>
    <w:rsid w:val="00532372"/>
    <w:rsid w:val="0053513F"/>
    <w:rsid w:val="00541BF5"/>
    <w:rsid w:val="005427F6"/>
    <w:rsid w:val="0054426D"/>
    <w:rsid w:val="00546C0B"/>
    <w:rsid w:val="005470A8"/>
    <w:rsid w:val="005518C4"/>
    <w:rsid w:val="00552BC3"/>
    <w:rsid w:val="0056341A"/>
    <w:rsid w:val="005643C6"/>
    <w:rsid w:val="00567E9A"/>
    <w:rsid w:val="005708F0"/>
    <w:rsid w:val="00572FDF"/>
    <w:rsid w:val="0058196D"/>
    <w:rsid w:val="005931E8"/>
    <w:rsid w:val="0059543A"/>
    <w:rsid w:val="005A1675"/>
    <w:rsid w:val="005A43BA"/>
    <w:rsid w:val="005A75DC"/>
    <w:rsid w:val="005A7D0F"/>
    <w:rsid w:val="005B20CD"/>
    <w:rsid w:val="005B3844"/>
    <w:rsid w:val="005B6D38"/>
    <w:rsid w:val="005B7521"/>
    <w:rsid w:val="005C6FD3"/>
    <w:rsid w:val="005D4761"/>
    <w:rsid w:val="005E2308"/>
    <w:rsid w:val="005E4BDF"/>
    <w:rsid w:val="006004AC"/>
    <w:rsid w:val="00603833"/>
    <w:rsid w:val="00606470"/>
    <w:rsid w:val="006068D2"/>
    <w:rsid w:val="00611AB4"/>
    <w:rsid w:val="00620D24"/>
    <w:rsid w:val="00626E2F"/>
    <w:rsid w:val="006314D5"/>
    <w:rsid w:val="0063313B"/>
    <w:rsid w:val="00654B90"/>
    <w:rsid w:val="006560DA"/>
    <w:rsid w:val="0066367C"/>
    <w:rsid w:val="0067284F"/>
    <w:rsid w:val="00674DD3"/>
    <w:rsid w:val="006A4ABE"/>
    <w:rsid w:val="006A692A"/>
    <w:rsid w:val="006A7F36"/>
    <w:rsid w:val="006C0101"/>
    <w:rsid w:val="006C60E6"/>
    <w:rsid w:val="006D1A41"/>
    <w:rsid w:val="006D33C2"/>
    <w:rsid w:val="006D5AB1"/>
    <w:rsid w:val="006E0CA6"/>
    <w:rsid w:val="006E5382"/>
    <w:rsid w:val="006F74B4"/>
    <w:rsid w:val="0070225B"/>
    <w:rsid w:val="00703E20"/>
    <w:rsid w:val="0070604C"/>
    <w:rsid w:val="007161C2"/>
    <w:rsid w:val="00721BB4"/>
    <w:rsid w:val="00725C8F"/>
    <w:rsid w:val="00752F43"/>
    <w:rsid w:val="007566D2"/>
    <w:rsid w:val="00757285"/>
    <w:rsid w:val="00763721"/>
    <w:rsid w:val="007667FC"/>
    <w:rsid w:val="00766E44"/>
    <w:rsid w:val="007735A6"/>
    <w:rsid w:val="00780D61"/>
    <w:rsid w:val="007835FA"/>
    <w:rsid w:val="00791D0F"/>
    <w:rsid w:val="007A5054"/>
    <w:rsid w:val="007B3515"/>
    <w:rsid w:val="007B5ECB"/>
    <w:rsid w:val="007B5F1C"/>
    <w:rsid w:val="007B684A"/>
    <w:rsid w:val="007B744F"/>
    <w:rsid w:val="007C4FC6"/>
    <w:rsid w:val="007C5C45"/>
    <w:rsid w:val="007D74A0"/>
    <w:rsid w:val="007E4AF1"/>
    <w:rsid w:val="007E6D49"/>
    <w:rsid w:val="008154B0"/>
    <w:rsid w:val="0081777C"/>
    <w:rsid w:val="0083037D"/>
    <w:rsid w:val="008328BE"/>
    <w:rsid w:val="0083384A"/>
    <w:rsid w:val="0085479B"/>
    <w:rsid w:val="00854D35"/>
    <w:rsid w:val="00855178"/>
    <w:rsid w:val="00855CD0"/>
    <w:rsid w:val="00857809"/>
    <w:rsid w:val="00860169"/>
    <w:rsid w:val="00876D14"/>
    <w:rsid w:val="00876F85"/>
    <w:rsid w:val="00877027"/>
    <w:rsid w:val="008776FD"/>
    <w:rsid w:val="008817F5"/>
    <w:rsid w:val="008873D4"/>
    <w:rsid w:val="00891E71"/>
    <w:rsid w:val="008924A2"/>
    <w:rsid w:val="008A64AA"/>
    <w:rsid w:val="008A6DCC"/>
    <w:rsid w:val="008A7A8F"/>
    <w:rsid w:val="008B4763"/>
    <w:rsid w:val="008C3364"/>
    <w:rsid w:val="008D0668"/>
    <w:rsid w:val="008D1BFA"/>
    <w:rsid w:val="008D2B3A"/>
    <w:rsid w:val="008E2877"/>
    <w:rsid w:val="008E590C"/>
    <w:rsid w:val="008E5A83"/>
    <w:rsid w:val="008F327A"/>
    <w:rsid w:val="008F33EF"/>
    <w:rsid w:val="008F4379"/>
    <w:rsid w:val="008F670A"/>
    <w:rsid w:val="00926B0B"/>
    <w:rsid w:val="00930D4E"/>
    <w:rsid w:val="00933950"/>
    <w:rsid w:val="00936779"/>
    <w:rsid w:val="0093678C"/>
    <w:rsid w:val="00951DFD"/>
    <w:rsid w:val="00952F7D"/>
    <w:rsid w:val="009557CB"/>
    <w:rsid w:val="00957B95"/>
    <w:rsid w:val="00962443"/>
    <w:rsid w:val="009649D7"/>
    <w:rsid w:val="009777E6"/>
    <w:rsid w:val="00983EFD"/>
    <w:rsid w:val="009857E2"/>
    <w:rsid w:val="00991259"/>
    <w:rsid w:val="009969A9"/>
    <w:rsid w:val="009A2CEE"/>
    <w:rsid w:val="009A44BF"/>
    <w:rsid w:val="009A674C"/>
    <w:rsid w:val="009B0B83"/>
    <w:rsid w:val="009B1E6B"/>
    <w:rsid w:val="009B5DF8"/>
    <w:rsid w:val="009C4A77"/>
    <w:rsid w:val="009C780F"/>
    <w:rsid w:val="009D2C09"/>
    <w:rsid w:val="009D34CD"/>
    <w:rsid w:val="009D556B"/>
    <w:rsid w:val="009D5F51"/>
    <w:rsid w:val="009E2850"/>
    <w:rsid w:val="009E3FD5"/>
    <w:rsid w:val="009E4181"/>
    <w:rsid w:val="009E64FB"/>
    <w:rsid w:val="009F30B5"/>
    <w:rsid w:val="009F582B"/>
    <w:rsid w:val="00A00E8F"/>
    <w:rsid w:val="00A10AA5"/>
    <w:rsid w:val="00A11025"/>
    <w:rsid w:val="00A154ED"/>
    <w:rsid w:val="00A15FA6"/>
    <w:rsid w:val="00A16FC7"/>
    <w:rsid w:val="00A23938"/>
    <w:rsid w:val="00A3043D"/>
    <w:rsid w:val="00A33F33"/>
    <w:rsid w:val="00A33F94"/>
    <w:rsid w:val="00A440DD"/>
    <w:rsid w:val="00A47528"/>
    <w:rsid w:val="00A532E3"/>
    <w:rsid w:val="00A73560"/>
    <w:rsid w:val="00A73B3A"/>
    <w:rsid w:val="00A76489"/>
    <w:rsid w:val="00A81B82"/>
    <w:rsid w:val="00AB3D02"/>
    <w:rsid w:val="00AB6D54"/>
    <w:rsid w:val="00AC2EEA"/>
    <w:rsid w:val="00AC3669"/>
    <w:rsid w:val="00AD180B"/>
    <w:rsid w:val="00AD2941"/>
    <w:rsid w:val="00AD30DE"/>
    <w:rsid w:val="00AE1192"/>
    <w:rsid w:val="00AE24E0"/>
    <w:rsid w:val="00AF34FB"/>
    <w:rsid w:val="00AF4F54"/>
    <w:rsid w:val="00B01188"/>
    <w:rsid w:val="00B02977"/>
    <w:rsid w:val="00B05A96"/>
    <w:rsid w:val="00B105C6"/>
    <w:rsid w:val="00B10745"/>
    <w:rsid w:val="00B17333"/>
    <w:rsid w:val="00B2278C"/>
    <w:rsid w:val="00B22851"/>
    <w:rsid w:val="00B24756"/>
    <w:rsid w:val="00B25B2E"/>
    <w:rsid w:val="00B33538"/>
    <w:rsid w:val="00B41603"/>
    <w:rsid w:val="00B419EE"/>
    <w:rsid w:val="00B42BC4"/>
    <w:rsid w:val="00B43828"/>
    <w:rsid w:val="00B449EC"/>
    <w:rsid w:val="00B61049"/>
    <w:rsid w:val="00B65F7E"/>
    <w:rsid w:val="00B66903"/>
    <w:rsid w:val="00B714FD"/>
    <w:rsid w:val="00B71579"/>
    <w:rsid w:val="00B7244E"/>
    <w:rsid w:val="00B75049"/>
    <w:rsid w:val="00B757CC"/>
    <w:rsid w:val="00B8134B"/>
    <w:rsid w:val="00B833B3"/>
    <w:rsid w:val="00B87536"/>
    <w:rsid w:val="00B910CB"/>
    <w:rsid w:val="00B91773"/>
    <w:rsid w:val="00B92420"/>
    <w:rsid w:val="00B97733"/>
    <w:rsid w:val="00BA1AD5"/>
    <w:rsid w:val="00BA580E"/>
    <w:rsid w:val="00BB121B"/>
    <w:rsid w:val="00BB1C25"/>
    <w:rsid w:val="00BB46F5"/>
    <w:rsid w:val="00BC42D4"/>
    <w:rsid w:val="00BC758D"/>
    <w:rsid w:val="00BE266E"/>
    <w:rsid w:val="00BE4726"/>
    <w:rsid w:val="00BE4B45"/>
    <w:rsid w:val="00BE7006"/>
    <w:rsid w:val="00BE752F"/>
    <w:rsid w:val="00BF3944"/>
    <w:rsid w:val="00C02434"/>
    <w:rsid w:val="00C06F7E"/>
    <w:rsid w:val="00C11A24"/>
    <w:rsid w:val="00C147A6"/>
    <w:rsid w:val="00C20B82"/>
    <w:rsid w:val="00C23F12"/>
    <w:rsid w:val="00C26908"/>
    <w:rsid w:val="00C3127F"/>
    <w:rsid w:val="00C3569F"/>
    <w:rsid w:val="00C36920"/>
    <w:rsid w:val="00C474EB"/>
    <w:rsid w:val="00C52023"/>
    <w:rsid w:val="00C704D3"/>
    <w:rsid w:val="00C725A9"/>
    <w:rsid w:val="00C74E0C"/>
    <w:rsid w:val="00C8305B"/>
    <w:rsid w:val="00C94AFE"/>
    <w:rsid w:val="00C96BA1"/>
    <w:rsid w:val="00CA418F"/>
    <w:rsid w:val="00CB25D5"/>
    <w:rsid w:val="00CB3140"/>
    <w:rsid w:val="00CB72F0"/>
    <w:rsid w:val="00CD318F"/>
    <w:rsid w:val="00CD60EB"/>
    <w:rsid w:val="00CD7991"/>
    <w:rsid w:val="00CE071F"/>
    <w:rsid w:val="00CE1C22"/>
    <w:rsid w:val="00CE36C3"/>
    <w:rsid w:val="00CF15AF"/>
    <w:rsid w:val="00CF5BCA"/>
    <w:rsid w:val="00CF6BB5"/>
    <w:rsid w:val="00D00CF3"/>
    <w:rsid w:val="00D01E49"/>
    <w:rsid w:val="00D050DC"/>
    <w:rsid w:val="00D07940"/>
    <w:rsid w:val="00D20432"/>
    <w:rsid w:val="00D2068A"/>
    <w:rsid w:val="00D21FFB"/>
    <w:rsid w:val="00D22594"/>
    <w:rsid w:val="00D42AA4"/>
    <w:rsid w:val="00D45DC4"/>
    <w:rsid w:val="00D4798A"/>
    <w:rsid w:val="00D55295"/>
    <w:rsid w:val="00D5551D"/>
    <w:rsid w:val="00D63DA0"/>
    <w:rsid w:val="00D66D6F"/>
    <w:rsid w:val="00D859BB"/>
    <w:rsid w:val="00D90B1E"/>
    <w:rsid w:val="00D90F9C"/>
    <w:rsid w:val="00D95CD2"/>
    <w:rsid w:val="00DA530F"/>
    <w:rsid w:val="00DA60D5"/>
    <w:rsid w:val="00DB07D0"/>
    <w:rsid w:val="00DB5F96"/>
    <w:rsid w:val="00DC034F"/>
    <w:rsid w:val="00DC280E"/>
    <w:rsid w:val="00DC35D2"/>
    <w:rsid w:val="00DC3E6D"/>
    <w:rsid w:val="00DC40C2"/>
    <w:rsid w:val="00DD1CFC"/>
    <w:rsid w:val="00DE11D2"/>
    <w:rsid w:val="00DE259C"/>
    <w:rsid w:val="00DF709B"/>
    <w:rsid w:val="00E01022"/>
    <w:rsid w:val="00E0510F"/>
    <w:rsid w:val="00E07AE3"/>
    <w:rsid w:val="00E12350"/>
    <w:rsid w:val="00E17304"/>
    <w:rsid w:val="00E23988"/>
    <w:rsid w:val="00E31DF0"/>
    <w:rsid w:val="00E360CC"/>
    <w:rsid w:val="00E45B19"/>
    <w:rsid w:val="00E46DC5"/>
    <w:rsid w:val="00E51622"/>
    <w:rsid w:val="00E55818"/>
    <w:rsid w:val="00E575A3"/>
    <w:rsid w:val="00E6750C"/>
    <w:rsid w:val="00E744BD"/>
    <w:rsid w:val="00E74AA7"/>
    <w:rsid w:val="00E77D6F"/>
    <w:rsid w:val="00E8689A"/>
    <w:rsid w:val="00EA09E4"/>
    <w:rsid w:val="00EA15C4"/>
    <w:rsid w:val="00EA1BBC"/>
    <w:rsid w:val="00EB17CF"/>
    <w:rsid w:val="00EB20FC"/>
    <w:rsid w:val="00EB61D9"/>
    <w:rsid w:val="00EC3B2F"/>
    <w:rsid w:val="00ED561B"/>
    <w:rsid w:val="00ED5A5C"/>
    <w:rsid w:val="00EE6114"/>
    <w:rsid w:val="00EE65FF"/>
    <w:rsid w:val="00EF4C41"/>
    <w:rsid w:val="00EF6690"/>
    <w:rsid w:val="00F00FF2"/>
    <w:rsid w:val="00F0605D"/>
    <w:rsid w:val="00F111DC"/>
    <w:rsid w:val="00F11820"/>
    <w:rsid w:val="00F1761E"/>
    <w:rsid w:val="00F2312E"/>
    <w:rsid w:val="00F23A48"/>
    <w:rsid w:val="00F260D3"/>
    <w:rsid w:val="00F31B08"/>
    <w:rsid w:val="00F34ECA"/>
    <w:rsid w:val="00F4158E"/>
    <w:rsid w:val="00F438DC"/>
    <w:rsid w:val="00F4715A"/>
    <w:rsid w:val="00F60CE4"/>
    <w:rsid w:val="00F616A6"/>
    <w:rsid w:val="00F6267B"/>
    <w:rsid w:val="00F705BA"/>
    <w:rsid w:val="00F72251"/>
    <w:rsid w:val="00F74F95"/>
    <w:rsid w:val="00F821F2"/>
    <w:rsid w:val="00F82E92"/>
    <w:rsid w:val="00F831BE"/>
    <w:rsid w:val="00F85A46"/>
    <w:rsid w:val="00F86C35"/>
    <w:rsid w:val="00F92B2C"/>
    <w:rsid w:val="00FA2EE6"/>
    <w:rsid w:val="00FA5BC1"/>
    <w:rsid w:val="00FB2B94"/>
    <w:rsid w:val="00FB502A"/>
    <w:rsid w:val="00FC0A7D"/>
    <w:rsid w:val="00FC37E2"/>
    <w:rsid w:val="00FC398F"/>
    <w:rsid w:val="00FE1E12"/>
    <w:rsid w:val="00FE36BC"/>
    <w:rsid w:val="00FE3DE5"/>
    <w:rsid w:val="3FC28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7A27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rsid w:val="0011151B"/>
    <w:rPr>
      <w:szCs w:val="28"/>
    </w:rPr>
  </w:style>
  <w:style w:type="paragraph" w:styleId="Heading1">
    <w:name w:val="heading 1"/>
    <w:basedOn w:val="Normal"/>
    <w:next w:val="Normal"/>
    <w:link w:val="Heading1Char"/>
    <w:qFormat/>
    <w:rsid w:val="00AE24E0"/>
    <w:pPr>
      <w:pageBreakBefore/>
      <w:pBdr>
        <w:top w:val="single" w:sz="48" w:space="6" w:color="4EAF46"/>
      </w:pBdr>
      <w:spacing w:before="240" w:after="120"/>
      <w:outlineLvl w:val="0"/>
    </w:pPr>
    <w:rPr>
      <w:rFonts w:asciiTheme="majorHAnsi" w:hAnsiTheme="majorHAnsi"/>
      <w:b/>
      <w:caps/>
      <w:color w:val="4EAF4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1"/>
    <w:qFormat/>
    <w:rsid w:val="00370233"/>
    <w:pPr>
      <w:keepNext/>
      <w:spacing w:before="240" w:after="240"/>
      <w:outlineLvl w:val="1"/>
    </w:pPr>
    <w:rPr>
      <w:b/>
      <w:caps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2"/>
    <w:qFormat/>
    <w:rsid w:val="000C4413"/>
    <w:pPr>
      <w:keepNext/>
      <w:spacing w:after="120"/>
      <w:outlineLvl w:val="2"/>
    </w:pPr>
    <w:rPr>
      <w:b/>
      <w:bCs/>
      <w:sz w:val="28"/>
      <w:szCs w:val="24"/>
    </w:rPr>
  </w:style>
  <w:style w:type="paragraph" w:styleId="Heading4">
    <w:name w:val="heading 4"/>
    <w:basedOn w:val="Heading2"/>
    <w:next w:val="Normal"/>
    <w:link w:val="Heading4Char"/>
    <w:uiPriority w:val="9"/>
    <w:semiHidden/>
    <w:qFormat/>
    <w:rsid w:val="00C3569F"/>
    <w:pPr>
      <w:outlineLvl w:val="3"/>
    </w:pPr>
    <w:rPr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735A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F00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735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1">
    <w:name w:val="Footer 1"/>
    <w:basedOn w:val="Header"/>
    <w:uiPriority w:val="5"/>
    <w:rsid w:val="00E77D6F"/>
    <w:pPr>
      <w:ind w:right="360"/>
      <w:jc w:val="left"/>
    </w:pPr>
    <w:rPr>
      <w:color w:val="5E5E5E" w:themeColor="text2"/>
    </w:rPr>
  </w:style>
  <w:style w:type="character" w:customStyle="1" w:styleId="Heading1Char">
    <w:name w:val="Heading 1 Char"/>
    <w:basedOn w:val="DefaultParagraphFont"/>
    <w:link w:val="Heading1"/>
    <w:rsid w:val="00AE24E0"/>
    <w:rPr>
      <w:rFonts w:asciiTheme="majorHAnsi" w:hAnsiTheme="majorHAnsi"/>
      <w:b/>
      <w:caps/>
      <w:color w:val="4EAF4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1"/>
    <w:rsid w:val="00370233"/>
    <w:rPr>
      <w:b/>
      <w:caps/>
      <w:sz w:val="32"/>
      <w:szCs w:val="40"/>
    </w:rPr>
  </w:style>
  <w:style w:type="paragraph" w:styleId="Header">
    <w:name w:val="header"/>
    <w:basedOn w:val="Normal"/>
    <w:link w:val="HeaderChar"/>
    <w:uiPriority w:val="99"/>
    <w:semiHidden/>
    <w:rsid w:val="0032399A"/>
    <w:pPr>
      <w:tabs>
        <w:tab w:val="center" w:pos="4680"/>
        <w:tab w:val="right" w:pos="9360"/>
      </w:tabs>
      <w:jc w:val="center"/>
    </w:pPr>
    <w:rPr>
      <w:b/>
      <w:sz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A6F00"/>
    <w:rPr>
      <w:b/>
      <w:color w:val="FFFFFF" w:themeColor="background1"/>
      <w:sz w:val="20"/>
    </w:rPr>
  </w:style>
  <w:style w:type="paragraph" w:styleId="Footer">
    <w:name w:val="footer"/>
    <w:basedOn w:val="Normal"/>
    <w:link w:val="FooterChar"/>
    <w:uiPriority w:val="99"/>
    <w:rsid w:val="001B28D2"/>
    <w:pPr>
      <w:tabs>
        <w:tab w:val="center" w:pos="4680"/>
        <w:tab w:val="right" w:pos="9360"/>
      </w:tabs>
    </w:pPr>
    <w:rPr>
      <w:b/>
      <w:caps/>
      <w:color w:val="5E5E5E" w:themeColor="text2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B28D2"/>
    <w:rPr>
      <w:b/>
      <w:caps/>
      <w:color w:val="5E5E5E" w:themeColor="text2"/>
      <w:sz w:val="20"/>
    </w:rPr>
  </w:style>
  <w:style w:type="character" w:styleId="PageNumber">
    <w:name w:val="page number"/>
    <w:basedOn w:val="DefaultParagraphFont"/>
    <w:uiPriority w:val="99"/>
    <w:semiHidden/>
    <w:rsid w:val="0032399A"/>
  </w:style>
  <w:style w:type="character" w:customStyle="1" w:styleId="Heading3Char">
    <w:name w:val="Heading 3 Char"/>
    <w:basedOn w:val="DefaultParagraphFont"/>
    <w:link w:val="Heading3"/>
    <w:uiPriority w:val="2"/>
    <w:rsid w:val="000C4413"/>
    <w:rPr>
      <w:b/>
      <w:bCs/>
      <w:sz w:val="28"/>
    </w:rPr>
  </w:style>
  <w:style w:type="paragraph" w:styleId="Quote">
    <w:name w:val="Quote"/>
    <w:basedOn w:val="Normal"/>
    <w:next w:val="Normal"/>
    <w:link w:val="QuoteChar"/>
    <w:uiPriority w:val="4"/>
    <w:qFormat/>
    <w:rsid w:val="00877027"/>
    <w:rPr>
      <w:b/>
      <w:sz w:val="40"/>
      <w:szCs w:val="96"/>
    </w:rPr>
  </w:style>
  <w:style w:type="character" w:customStyle="1" w:styleId="QuoteChar">
    <w:name w:val="Quote Char"/>
    <w:basedOn w:val="DefaultParagraphFont"/>
    <w:link w:val="Quote"/>
    <w:uiPriority w:val="4"/>
    <w:rsid w:val="00877027"/>
    <w:rPr>
      <w:b/>
      <w:color w:val="FFFFFF" w:themeColor="background1"/>
      <w:sz w:val="40"/>
      <w:szCs w:val="96"/>
    </w:rPr>
  </w:style>
  <w:style w:type="character" w:styleId="PlaceholderText">
    <w:name w:val="Placeholder Text"/>
    <w:basedOn w:val="DefaultParagraphFont"/>
    <w:uiPriority w:val="99"/>
    <w:semiHidden/>
    <w:rsid w:val="001A6F0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71E33"/>
    <w:pPr>
      <w:contextualSpacing/>
    </w:pPr>
    <w:rPr>
      <w:rFonts w:asciiTheme="majorHAnsi" w:eastAsiaTheme="majorEastAsia" w:hAnsiTheme="majorHAnsi" w:cstheme="majorBidi"/>
      <w:b/>
      <w:caps/>
      <w:color w:val="4EAF46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E33"/>
    <w:rPr>
      <w:rFonts w:asciiTheme="majorHAnsi" w:eastAsiaTheme="majorEastAsia" w:hAnsiTheme="majorHAnsi" w:cstheme="majorBidi"/>
      <w:b/>
      <w:caps/>
      <w:color w:val="4EAF46"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E33"/>
    <w:pPr>
      <w:numPr>
        <w:ilvl w:val="1"/>
      </w:numPr>
      <w:spacing w:after="120"/>
    </w:pPr>
    <w:rPr>
      <w:rFonts w:asciiTheme="majorHAnsi" w:eastAsiaTheme="minorEastAsia" w:hAnsiTheme="majorHAnsi"/>
      <w:b/>
      <w:bCs/>
      <w:caps/>
      <w:color w:val="4EAF46"/>
      <w:sz w:val="44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371E33"/>
    <w:rPr>
      <w:rFonts w:asciiTheme="majorHAnsi" w:eastAsiaTheme="minorEastAsia" w:hAnsiTheme="majorHAnsi"/>
      <w:b/>
      <w:bCs/>
      <w:caps/>
      <w:color w:val="4EAF46"/>
      <w:sz w:val="44"/>
      <w:szCs w:val="32"/>
    </w:rPr>
  </w:style>
  <w:style w:type="paragraph" w:customStyle="1" w:styleId="NormalWhite">
    <w:name w:val="Normal White"/>
    <w:basedOn w:val="BodyText"/>
    <w:next w:val="Normal"/>
    <w:uiPriority w:val="6"/>
    <w:qFormat/>
    <w:rsid w:val="005470A8"/>
    <w:pPr>
      <w:spacing w:before="0" w:after="0"/>
      <w:jc w:val="left"/>
    </w:pPr>
  </w:style>
  <w:style w:type="paragraph" w:styleId="Caption">
    <w:name w:val="caption"/>
    <w:basedOn w:val="Normal"/>
    <w:next w:val="Normal"/>
    <w:uiPriority w:val="35"/>
    <w:semiHidden/>
    <w:qFormat/>
    <w:rsid w:val="008873D4"/>
    <w:pPr>
      <w:spacing w:after="200"/>
    </w:pPr>
    <w:rPr>
      <w:i/>
      <w:iCs/>
      <w:color w:val="5E5E5E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qFormat/>
    <w:rsid w:val="00B41603"/>
    <w:pPr>
      <w:ind w:left="720"/>
      <w:contextualSpacing/>
    </w:pPr>
  </w:style>
  <w:style w:type="paragraph" w:customStyle="1" w:styleId="paragraph">
    <w:name w:val="paragraph"/>
    <w:basedOn w:val="Normal"/>
    <w:uiPriority w:val="12"/>
    <w:semiHidden/>
    <w:rsid w:val="00092B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uiPriority w:val="12"/>
    <w:semiHidden/>
    <w:rsid w:val="00092BF7"/>
  </w:style>
  <w:style w:type="paragraph" w:customStyle="1" w:styleId="Table">
    <w:name w:val="Table"/>
    <w:basedOn w:val="Normal"/>
    <w:uiPriority w:val="6"/>
    <w:qFormat/>
    <w:rsid w:val="002A5BA5"/>
    <w:pPr>
      <w:jc w:val="center"/>
    </w:pPr>
    <w:rPr>
      <w:b/>
      <w:color w:val="000000" w:themeColor="text1"/>
    </w:rPr>
  </w:style>
  <w:style w:type="paragraph" w:customStyle="1" w:styleId="company">
    <w:name w:val="company"/>
    <w:basedOn w:val="Normal"/>
    <w:uiPriority w:val="6"/>
    <w:qFormat/>
    <w:rsid w:val="002A5BA5"/>
    <w:pPr>
      <w:spacing w:after="240"/>
    </w:pPr>
    <w:rPr>
      <w:b/>
      <w:caps/>
      <w:color w:val="FFFFFF" w:themeColor="background1"/>
    </w:rPr>
  </w:style>
  <w:style w:type="paragraph" w:customStyle="1" w:styleId="Style1">
    <w:name w:val="Style1"/>
    <w:next w:val="Heading1"/>
    <w:uiPriority w:val="6"/>
    <w:semiHidden/>
    <w:rsid w:val="00C3569F"/>
    <w:rPr>
      <w:rFonts w:asciiTheme="majorHAnsi" w:hAnsiTheme="majorHAnsi"/>
      <w:b/>
      <w:caps/>
      <w:color w:val="FFFFFF" w:themeColor="background1"/>
      <w:sz w:val="72"/>
      <w:szCs w:val="48"/>
    </w:rPr>
  </w:style>
  <w:style w:type="paragraph" w:customStyle="1" w:styleId="Email">
    <w:name w:val="Email"/>
    <w:basedOn w:val="Normal"/>
    <w:uiPriority w:val="12"/>
    <w:rsid w:val="00C3569F"/>
    <w:pPr>
      <w:spacing w:after="2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3569F"/>
    <w:rPr>
      <w:b/>
      <w:caps/>
      <w:color w:val="FFFFFF" w:themeColor="background1"/>
      <w:sz w:val="48"/>
      <w:szCs w:val="36"/>
    </w:rPr>
  </w:style>
  <w:style w:type="paragraph" w:customStyle="1" w:styleId="TableGrey">
    <w:name w:val="Table Grey"/>
    <w:basedOn w:val="Normal"/>
    <w:next w:val="Normal"/>
    <w:uiPriority w:val="6"/>
    <w:rsid w:val="00A33F33"/>
    <w:rPr>
      <w:bCs/>
      <w:color w:val="595959" w:themeColor="text1" w:themeTint="A6"/>
    </w:rPr>
  </w:style>
  <w:style w:type="paragraph" w:customStyle="1" w:styleId="TableData">
    <w:name w:val="Table Data"/>
    <w:basedOn w:val="TableGrey"/>
    <w:uiPriority w:val="6"/>
    <w:rsid w:val="00A33F33"/>
    <w:pPr>
      <w:jc w:val="center"/>
    </w:pPr>
  </w:style>
  <w:style w:type="paragraph" w:customStyle="1" w:styleId="Heading2Centered">
    <w:name w:val="Heading 2 Centered"/>
    <w:basedOn w:val="Heading4"/>
    <w:uiPriority w:val="6"/>
    <w:rsid w:val="00391728"/>
    <w:pPr>
      <w:spacing w:after="0"/>
      <w:jc w:val="center"/>
    </w:pPr>
    <w:rPr>
      <w:color w:val="auto"/>
    </w:rPr>
  </w:style>
  <w:style w:type="paragraph" w:customStyle="1" w:styleId="NormalCentered">
    <w:name w:val="Normal Centered"/>
    <w:basedOn w:val="Normal"/>
    <w:uiPriority w:val="6"/>
    <w:rsid w:val="002A5BA5"/>
    <w:pPr>
      <w:jc w:val="center"/>
    </w:pPr>
  </w:style>
  <w:style w:type="paragraph" w:customStyle="1" w:styleId="Heading1White">
    <w:name w:val="Heading 1 White"/>
    <w:basedOn w:val="Heading1"/>
    <w:uiPriority w:val="6"/>
    <w:rsid w:val="00B7244E"/>
    <w:rPr>
      <w:color w:val="FFFFFF" w:themeColor="background1"/>
    </w:rPr>
  </w:style>
  <w:style w:type="paragraph" w:styleId="BodyText">
    <w:name w:val="Body Text"/>
    <w:basedOn w:val="Normal"/>
    <w:link w:val="BodyTextChar"/>
    <w:qFormat/>
    <w:rsid w:val="00CF5BCA"/>
    <w:pPr>
      <w:spacing w:before="240" w:after="240"/>
      <w:jc w:val="both"/>
    </w:pPr>
    <w:rPr>
      <w:szCs w:val="24"/>
    </w:rPr>
  </w:style>
  <w:style w:type="character" w:customStyle="1" w:styleId="BodyTextChar">
    <w:name w:val="Body Text Char"/>
    <w:basedOn w:val="DefaultParagraphFont"/>
    <w:link w:val="BodyText"/>
    <w:rsid w:val="00CF5BCA"/>
  </w:style>
  <w:style w:type="character" w:styleId="Hyperlink">
    <w:name w:val="Hyperlink"/>
    <w:basedOn w:val="DefaultParagraphFont"/>
    <w:uiPriority w:val="99"/>
    <w:semiHidden/>
    <w:rsid w:val="00B757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7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B757CC"/>
    <w:rPr>
      <w:color w:val="FF00FF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195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7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1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1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8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6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4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2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2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26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4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6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2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7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9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2.emf"/><Relationship Id="rId25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hyperlink" Target="https://www.kaggle.com/olistbr/marketing-funnel-olist" TargetMode="External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9.png"/><Relationship Id="rId5" Type="http://schemas.openxmlformats.org/officeDocument/2006/relationships/numbering" Target="numbering.xml"/><Relationship Id="rId15" Type="http://schemas.openxmlformats.org/officeDocument/2006/relationships/hyperlink" Target="https://www.kaggle.com/olistbr/brazilian-ecommerc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7.png"/><Relationship Id="rId27" Type="http://schemas.openxmlformats.org/officeDocument/2006/relationships/hyperlink" Target="https://www.kaggle.com/olistbr/brazilian-ecommerce" TargetMode="Externa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roeren\AppData\Roaming\Microsoft\Templates\Bold%20business%20report.dotx" TargetMode="External"/></Relationships>
</file>

<file path=word/theme/theme1.xml><?xml version="1.0" encoding="utf-8"?>
<a:theme xmlns:a="http://schemas.openxmlformats.org/drawingml/2006/main" name="BBR">
  <a:themeElements>
    <a:clrScheme name="Custom 15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3B4455"/>
      </a:accent1>
      <a:accent2>
        <a:srgbClr val="D83D27"/>
      </a:accent2>
      <a:accent3>
        <a:srgbClr val="3FAFCB"/>
      </a:accent3>
      <a:accent4>
        <a:srgbClr val="2381A2"/>
      </a:accent4>
      <a:accent5>
        <a:srgbClr val="004B67"/>
      </a:accent5>
      <a:accent6>
        <a:srgbClr val="002E44"/>
      </a:accent6>
      <a:hlink>
        <a:srgbClr val="0000FF"/>
      </a:hlink>
      <a:folHlink>
        <a:srgbClr val="FF00F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BBR" id="{BA77FA38-CF3B-FE4E-AA83-C891F0DB40B1}" vid="{30B385FE-81C6-BC41-A0F5-2CFBEA2587A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847A3D-948F-480B-B7E9-4639E8A121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0CFE71-4A65-4E8F-BE18-2EC888D5A1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3AB56E-E1EB-4234-B256-5A748EBCB6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F513D18B-2C73-4B92-9BB0-0973319952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business report.dotx</Template>
  <TotalTime>0</TotalTime>
  <Pages>14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2021-02-23T23:16:00Z</dcterms:created>
  <dcterms:modified xsi:type="dcterms:W3CDTF">2021-02-25T02:03:00Z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